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DD91" w14:textId="77777777" w:rsidR="00A10484" w:rsidRDefault="005D12B4" w:rsidP="005D12B4">
      <w:pPr>
        <w:pStyle w:val="a3"/>
        <w:jc w:val="center"/>
        <w:rPr>
          <w:rFonts w:ascii="바탕" w:eastAsia="바탕" w:hAnsi="바탕" w:cs="바탕"/>
          <w:b/>
          <w:bCs/>
          <w:sz w:val="48"/>
          <w:szCs w:val="48"/>
        </w:rPr>
      </w:pPr>
      <w:r w:rsidRPr="005D12B4">
        <w:rPr>
          <w:rFonts w:ascii="바탕" w:eastAsia="바탕" w:hAnsi="바탕" w:cs="바탕" w:hint="eastAsia"/>
          <w:b/>
          <w:bCs/>
          <w:sz w:val="48"/>
          <w:szCs w:val="48"/>
        </w:rPr>
        <w:t xml:space="preserve">인공지능 </w:t>
      </w:r>
      <w:r w:rsidRPr="005D12B4">
        <w:rPr>
          <w:rFonts w:ascii="바탕" w:eastAsia="바탕" w:hAnsi="바탕" w:cs="바탕"/>
          <w:b/>
          <w:bCs/>
          <w:sz w:val="48"/>
          <w:szCs w:val="48"/>
        </w:rPr>
        <w:t xml:space="preserve">TSP </w:t>
      </w:r>
      <w:r w:rsidRPr="005D12B4">
        <w:rPr>
          <w:rFonts w:ascii="바탕" w:eastAsia="바탕" w:hAnsi="바탕" w:cs="바탕" w:hint="eastAsia"/>
          <w:b/>
          <w:bCs/>
          <w:sz w:val="48"/>
          <w:szCs w:val="48"/>
        </w:rPr>
        <w:t>과제 샘플코드 설명</w:t>
      </w:r>
    </w:p>
    <w:p w14:paraId="2941CD55" w14:textId="77777777" w:rsidR="009B7C8E" w:rsidRPr="009B7C8E" w:rsidRDefault="009B7C8E" w:rsidP="009B7C8E">
      <w:pPr>
        <w:pStyle w:val="a3"/>
        <w:jc w:val="right"/>
        <w:rPr>
          <w:b/>
          <w:bCs/>
          <w:sz w:val="20"/>
          <w:szCs w:val="20"/>
        </w:rPr>
      </w:pPr>
    </w:p>
    <w:p w14:paraId="5C6EFE8F" w14:textId="77777777" w:rsidR="00855982" w:rsidRPr="00855982" w:rsidRDefault="005D12B4" w:rsidP="00855982">
      <w:pPr>
        <w:pStyle w:val="1"/>
      </w:pPr>
      <w:r>
        <w:rPr>
          <w:rFonts w:ascii="바탕" w:eastAsia="바탕" w:hAnsi="바탕" w:cs="바탕" w:hint="eastAsia"/>
        </w:rPr>
        <w:t>과제 개요</w:t>
      </w:r>
    </w:p>
    <w:p w14:paraId="29289522" w14:textId="77777777" w:rsidR="00855982" w:rsidRDefault="00AF72C1" w:rsidP="00AF72C1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>roblem: Traveling Salesman Problem</w:t>
      </w:r>
    </w:p>
    <w:p w14:paraId="14EE0362" w14:textId="77777777" w:rsidR="00AF72C1" w:rsidRDefault="00AF72C1" w:rsidP="00AF72C1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/>
        </w:rPr>
        <w:t xml:space="preserve">Goal:  </w:t>
      </w:r>
      <w:r w:rsidRPr="00AF72C1">
        <w:rPr>
          <w:rFonts w:ascii="바탕" w:eastAsia="맑은 고딕" w:hAnsi="바탕" w:cs="바탕" w:hint="eastAsia"/>
        </w:rPr>
        <w:t>주</w:t>
      </w:r>
      <w:r w:rsidRPr="00AF72C1">
        <w:rPr>
          <w:rFonts w:eastAsia="맑은 고딕" w:hint="eastAsia"/>
        </w:rPr>
        <w:t>어진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도시들의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좌표를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사용하여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시작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도시에서</w:t>
      </w:r>
      <w:r w:rsidRPr="00AF72C1">
        <w:rPr>
          <w:rFonts w:eastAsia="맑은 고딕" w:hint="eastAsia"/>
        </w:rPr>
        <w:t xml:space="preserve"> </w:t>
      </w:r>
      <w:r w:rsidRPr="00E55BA3">
        <w:rPr>
          <w:rFonts w:eastAsia="맑은 고딕" w:hint="eastAsia"/>
          <w:b/>
          <w:bCs/>
          <w:u w:val="single"/>
        </w:rPr>
        <w:t>다른</w:t>
      </w:r>
      <w:r w:rsidRPr="00E55BA3">
        <w:rPr>
          <w:rFonts w:eastAsia="맑은 고딕" w:hint="eastAsia"/>
          <w:b/>
          <w:bCs/>
          <w:u w:val="single"/>
        </w:rPr>
        <w:t xml:space="preserve"> </w:t>
      </w:r>
      <w:r w:rsidRPr="00E55BA3">
        <w:rPr>
          <w:rFonts w:eastAsia="맑은 고딕" w:hint="eastAsia"/>
          <w:b/>
          <w:bCs/>
          <w:u w:val="single"/>
        </w:rPr>
        <w:t>도시를</w:t>
      </w:r>
      <w:r w:rsidRPr="00E55BA3">
        <w:rPr>
          <w:rFonts w:eastAsia="맑은 고딕" w:hint="eastAsia"/>
          <w:b/>
          <w:bCs/>
          <w:u w:val="single"/>
        </w:rPr>
        <w:t xml:space="preserve"> </w:t>
      </w:r>
      <w:r w:rsidRPr="00E55BA3">
        <w:rPr>
          <w:rFonts w:eastAsia="맑은 고딕" w:hint="eastAsia"/>
          <w:b/>
          <w:bCs/>
          <w:u w:val="single"/>
        </w:rPr>
        <w:t>모두</w:t>
      </w:r>
      <w:r w:rsidRPr="00E55BA3">
        <w:rPr>
          <w:rFonts w:eastAsia="맑은 고딕" w:hint="eastAsia"/>
          <w:b/>
          <w:bCs/>
          <w:u w:val="single"/>
        </w:rPr>
        <w:t xml:space="preserve"> </w:t>
      </w:r>
      <w:r w:rsidRPr="00E55BA3">
        <w:rPr>
          <w:rFonts w:eastAsia="맑은 고딕" w:hint="eastAsia"/>
          <w:b/>
          <w:bCs/>
          <w:u w:val="single"/>
        </w:rPr>
        <w:t>한번씩</w:t>
      </w:r>
      <w:r w:rsidRPr="00E55BA3">
        <w:rPr>
          <w:rFonts w:eastAsia="맑은 고딕"/>
          <w:b/>
          <w:bCs/>
          <w:u w:val="single"/>
        </w:rPr>
        <w:t xml:space="preserve"> </w:t>
      </w:r>
      <w:r w:rsidRPr="00E55BA3">
        <w:rPr>
          <w:rFonts w:eastAsia="맑은 고딕" w:hint="eastAsia"/>
          <w:b/>
          <w:bCs/>
          <w:u w:val="single"/>
        </w:rPr>
        <w:t>거쳐서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다시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시작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도시로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돌아오는</w:t>
      </w:r>
      <w:r w:rsidRPr="00AF72C1">
        <w:rPr>
          <w:rFonts w:eastAsia="맑은 고딕" w:hint="eastAsia"/>
        </w:rPr>
        <w:t xml:space="preserve"> </w:t>
      </w:r>
      <w:r w:rsidRPr="00E55BA3">
        <w:rPr>
          <w:rFonts w:eastAsia="맑은 고딕" w:hint="eastAsia"/>
          <w:b/>
          <w:bCs/>
          <w:u w:val="single"/>
        </w:rPr>
        <w:t>최소의</w:t>
      </w:r>
      <w:r w:rsidRPr="00E55BA3">
        <w:rPr>
          <w:rFonts w:eastAsia="맑은 고딕" w:hint="eastAsia"/>
          <w:b/>
          <w:bCs/>
          <w:u w:val="single"/>
        </w:rPr>
        <w:t xml:space="preserve"> </w:t>
      </w:r>
      <w:r w:rsidRPr="00E55BA3">
        <w:rPr>
          <w:rFonts w:eastAsia="맑은 고딕" w:hint="eastAsia"/>
          <w:b/>
          <w:bCs/>
          <w:u w:val="single"/>
        </w:rPr>
        <w:t>경로</w:t>
      </w:r>
      <w:r w:rsidRPr="00AF72C1">
        <w:rPr>
          <w:rFonts w:eastAsia="맑은 고딕" w:hint="eastAsia"/>
        </w:rPr>
        <w:t xml:space="preserve"> </w:t>
      </w:r>
      <w:r w:rsidRPr="00AF72C1">
        <w:rPr>
          <w:rFonts w:eastAsia="맑은 고딕" w:hint="eastAsia"/>
        </w:rPr>
        <w:t>탐색</w:t>
      </w:r>
    </w:p>
    <w:p w14:paraId="0A048BC4" w14:textId="5158488B" w:rsidR="00DB6970" w:rsidRDefault="00DB6970" w:rsidP="00DB6970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사용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알고리즘</w:t>
      </w:r>
    </w:p>
    <w:p w14:paraId="6B72846A" w14:textId="77777777" w:rsidR="00DB6970" w:rsidRDefault="00DB6970" w:rsidP="00DB6970">
      <w:pPr>
        <w:pStyle w:val="af8"/>
        <w:numPr>
          <w:ilvl w:val="1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G</w:t>
      </w:r>
      <w:r>
        <w:rPr>
          <w:rFonts w:eastAsia="맑은 고딕"/>
        </w:rPr>
        <w:t>reedy Algorithm</w:t>
      </w:r>
    </w:p>
    <w:p w14:paraId="234EC8C7" w14:textId="77777777" w:rsidR="00DB6970" w:rsidRDefault="00DB6970" w:rsidP="00DB6970">
      <w:pPr>
        <w:pStyle w:val="af8"/>
        <w:numPr>
          <w:ilvl w:val="1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H</w:t>
      </w:r>
      <w:r>
        <w:rPr>
          <w:rFonts w:eastAsia="맑은 고딕"/>
        </w:rPr>
        <w:t>ill Climbing (2-opt)</w:t>
      </w:r>
    </w:p>
    <w:p w14:paraId="20792DEC" w14:textId="77777777" w:rsidR="00DB6970" w:rsidRDefault="00DB6970" w:rsidP="00DB6970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조건</w:t>
      </w:r>
    </w:p>
    <w:p w14:paraId="63E36FFA" w14:textId="77777777" w:rsidR="00DB6970" w:rsidRDefault="00DB6970" w:rsidP="00DB6970">
      <w:pPr>
        <w:pStyle w:val="af8"/>
        <w:numPr>
          <w:ilvl w:val="1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출력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사항</w:t>
      </w:r>
      <w:r>
        <w:rPr>
          <w:rFonts w:eastAsia="맑은 고딕" w:hint="eastAsia"/>
        </w:rPr>
        <w:t>:</w:t>
      </w:r>
      <w:r>
        <w:rPr>
          <w:rFonts w:eastAsia="맑은 고딕"/>
        </w:rPr>
        <w:t xml:space="preserve"> 1) </w:t>
      </w:r>
      <w:r>
        <w:rPr>
          <w:rFonts w:eastAsia="맑은 고딕" w:hint="eastAsia"/>
        </w:rPr>
        <w:t>탐색된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2) </w:t>
      </w:r>
      <w:r>
        <w:rPr>
          <w:rFonts w:eastAsia="맑은 고딕" w:hint="eastAsia"/>
        </w:rPr>
        <w:t>탐색된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Cost, 3) </w:t>
      </w:r>
      <w:r>
        <w:rPr>
          <w:rFonts w:eastAsia="맑은 고딕" w:hint="eastAsia"/>
        </w:rPr>
        <w:t>탐색에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걸린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시간</w:t>
      </w:r>
      <w:r>
        <w:rPr>
          <w:rFonts w:eastAsia="맑은 고딕"/>
        </w:rPr>
        <w:br/>
      </w:r>
      <w:r w:rsidRPr="00DB6970">
        <w:rPr>
          <w:rFonts w:eastAsia="맑은 고딕"/>
          <w:b/>
          <w:bCs/>
          <w:u w:val="single"/>
        </w:rPr>
        <w:t>(</w:t>
      </w:r>
      <w:r w:rsidRPr="00DB6970">
        <w:rPr>
          <w:rFonts w:eastAsia="맑은 고딕" w:hint="eastAsia"/>
          <w:b/>
          <w:bCs/>
          <w:u w:val="single"/>
        </w:rPr>
        <w:t>주의</w:t>
      </w:r>
      <w:r w:rsidRPr="00DB6970">
        <w:rPr>
          <w:rFonts w:eastAsia="맑은 고딕" w:hint="eastAsia"/>
          <w:b/>
          <w:bCs/>
          <w:u w:val="single"/>
        </w:rPr>
        <w:t>:</w:t>
      </w:r>
      <w:r w:rsidRPr="00DB6970">
        <w:rPr>
          <w:rFonts w:eastAsia="맑은 고딕"/>
          <w:b/>
          <w:bCs/>
          <w:u w:val="single"/>
        </w:rPr>
        <w:t xml:space="preserve"> </w:t>
      </w:r>
      <w:r w:rsidRPr="00DB6970">
        <w:rPr>
          <w:rFonts w:eastAsia="맑은 고딕" w:hint="eastAsia"/>
          <w:b/>
          <w:bCs/>
          <w:u w:val="single"/>
        </w:rPr>
        <w:t>경로의</w:t>
      </w:r>
      <w:r w:rsidRPr="00DB6970">
        <w:rPr>
          <w:rFonts w:eastAsia="맑은 고딕" w:hint="eastAsia"/>
          <w:b/>
          <w:bCs/>
          <w:u w:val="single"/>
        </w:rPr>
        <w:t xml:space="preserve"> </w:t>
      </w:r>
      <w:r w:rsidRPr="00DB6970">
        <w:rPr>
          <w:rFonts w:eastAsia="맑은 고딕"/>
          <w:b/>
          <w:bCs/>
          <w:u w:val="single"/>
        </w:rPr>
        <w:t>Cost</w:t>
      </w:r>
      <w:r w:rsidRPr="00DB6970">
        <w:rPr>
          <w:rFonts w:eastAsia="맑은 고딕" w:hint="eastAsia"/>
          <w:b/>
          <w:bCs/>
          <w:u w:val="single"/>
        </w:rPr>
        <w:t>는</w:t>
      </w:r>
      <w:r w:rsidRPr="00DB6970">
        <w:rPr>
          <w:rFonts w:eastAsia="맑은 고딕" w:hint="eastAsia"/>
          <w:b/>
          <w:bCs/>
          <w:u w:val="single"/>
        </w:rPr>
        <w:t xml:space="preserve"> </w:t>
      </w:r>
      <w:r w:rsidRPr="00DB6970">
        <w:rPr>
          <w:rFonts w:eastAsia="맑은 고딕" w:hint="eastAsia"/>
          <w:b/>
          <w:bCs/>
          <w:u w:val="single"/>
        </w:rPr>
        <w:t>시작</w:t>
      </w:r>
      <w:r w:rsidRPr="00DB6970">
        <w:rPr>
          <w:rFonts w:eastAsia="맑은 고딕" w:hint="eastAsia"/>
          <w:b/>
          <w:bCs/>
          <w:u w:val="single"/>
        </w:rPr>
        <w:t xml:space="preserve"> </w:t>
      </w:r>
      <w:r w:rsidRPr="00DB6970">
        <w:rPr>
          <w:rFonts w:eastAsia="맑은 고딕" w:hint="eastAsia"/>
          <w:b/>
          <w:bCs/>
          <w:u w:val="single"/>
        </w:rPr>
        <w:t>도시에서</w:t>
      </w:r>
      <w:r w:rsidRPr="00DB6970">
        <w:rPr>
          <w:rFonts w:eastAsia="맑은 고딕" w:hint="eastAsia"/>
          <w:b/>
          <w:bCs/>
          <w:u w:val="single"/>
        </w:rPr>
        <w:t xml:space="preserve"> </w:t>
      </w:r>
      <w:r w:rsidRPr="00DB6970">
        <w:rPr>
          <w:rFonts w:eastAsia="맑은 고딕" w:hint="eastAsia"/>
          <w:b/>
          <w:bCs/>
          <w:u w:val="single"/>
        </w:rPr>
        <w:t>다시</w:t>
      </w:r>
      <w:r w:rsidRPr="00DB6970">
        <w:rPr>
          <w:rFonts w:eastAsia="맑은 고딕" w:hint="eastAsia"/>
          <w:b/>
          <w:bCs/>
          <w:u w:val="single"/>
        </w:rPr>
        <w:t xml:space="preserve"> </w:t>
      </w:r>
      <w:r w:rsidRPr="00DB6970">
        <w:rPr>
          <w:rFonts w:eastAsia="맑은 고딕" w:hint="eastAsia"/>
          <w:b/>
          <w:bCs/>
          <w:u w:val="single"/>
        </w:rPr>
        <w:t>시작</w:t>
      </w:r>
      <w:r w:rsidRPr="00DB6970">
        <w:rPr>
          <w:rFonts w:eastAsia="맑은 고딕" w:hint="eastAsia"/>
          <w:b/>
          <w:bCs/>
          <w:u w:val="single"/>
        </w:rPr>
        <w:t xml:space="preserve"> </w:t>
      </w:r>
      <w:r w:rsidRPr="00DB6970">
        <w:rPr>
          <w:rFonts w:eastAsia="맑은 고딕" w:hint="eastAsia"/>
          <w:b/>
          <w:bCs/>
          <w:u w:val="single"/>
        </w:rPr>
        <w:t>도시까지의</w:t>
      </w:r>
      <w:r w:rsidRPr="00DB6970">
        <w:rPr>
          <w:rFonts w:eastAsia="맑은 고딕" w:hint="eastAsia"/>
          <w:b/>
          <w:bCs/>
          <w:u w:val="single"/>
        </w:rPr>
        <w:t xml:space="preserve"> </w:t>
      </w:r>
      <w:r w:rsidRPr="00DB6970">
        <w:rPr>
          <w:rFonts w:eastAsia="맑은 고딕" w:hint="eastAsia"/>
          <w:b/>
          <w:bCs/>
          <w:u w:val="single"/>
        </w:rPr>
        <w:t>경로임</w:t>
      </w:r>
      <w:r w:rsidRPr="00DB6970">
        <w:rPr>
          <w:rFonts w:eastAsia="맑은 고딕" w:hint="eastAsia"/>
          <w:b/>
          <w:bCs/>
          <w:u w:val="single"/>
        </w:rPr>
        <w:t>)</w:t>
      </w:r>
    </w:p>
    <w:p w14:paraId="274BC155" w14:textId="291BBA48" w:rsidR="00DB6970" w:rsidRPr="00DC30FF" w:rsidRDefault="00DB6970" w:rsidP="00DB6970">
      <w:pPr>
        <w:pStyle w:val="af8"/>
        <w:numPr>
          <w:ilvl w:val="1"/>
          <w:numId w:val="30"/>
        </w:numPr>
        <w:ind w:leftChars="0"/>
        <w:rPr>
          <w:rFonts w:eastAsia="맑은 고딕"/>
        </w:rPr>
      </w:pPr>
      <w:r w:rsidRPr="00DC30FF">
        <w:rPr>
          <w:rFonts w:eastAsia="맑은 고딕" w:hint="eastAsia"/>
        </w:rPr>
        <w:t>최대</w:t>
      </w:r>
      <w:r w:rsidRPr="00DC30FF">
        <w:rPr>
          <w:rFonts w:eastAsia="맑은 고딕" w:hint="eastAsia"/>
        </w:rPr>
        <w:t xml:space="preserve"> </w:t>
      </w:r>
      <w:r w:rsidRPr="00DC30FF">
        <w:rPr>
          <w:rFonts w:eastAsia="맑은 고딕" w:hint="eastAsia"/>
        </w:rPr>
        <w:t>도시</w:t>
      </w:r>
      <w:r w:rsidRPr="00DC30FF">
        <w:rPr>
          <w:rFonts w:eastAsia="맑은 고딕"/>
        </w:rPr>
        <w:t xml:space="preserve"> </w:t>
      </w:r>
      <w:r w:rsidRPr="00DC30FF">
        <w:rPr>
          <w:rFonts w:eastAsia="맑은 고딕" w:hint="eastAsia"/>
        </w:rPr>
        <w:t>개수</w:t>
      </w:r>
      <w:r w:rsidRPr="00DC30FF">
        <w:rPr>
          <w:rFonts w:eastAsia="맑은 고딕" w:hint="eastAsia"/>
        </w:rPr>
        <w:t>:</w:t>
      </w:r>
      <w:r w:rsidRPr="00DC30FF">
        <w:rPr>
          <w:rFonts w:eastAsia="맑은 고딕"/>
        </w:rPr>
        <w:t xml:space="preserve"> </w:t>
      </w:r>
      <w:r w:rsidR="00DC30FF" w:rsidRPr="00DC30FF">
        <w:rPr>
          <w:rFonts w:eastAsia="맑은 고딕"/>
        </w:rPr>
        <w:t>2000</w:t>
      </w:r>
      <w:r w:rsidRPr="00DC30FF">
        <w:rPr>
          <w:rFonts w:eastAsia="맑은 고딕" w:hint="eastAsia"/>
        </w:rPr>
        <w:t>개</w:t>
      </w:r>
      <w:r w:rsidRPr="00DC30FF">
        <w:rPr>
          <w:rFonts w:eastAsia="맑은 고딕" w:hint="eastAsia"/>
        </w:rPr>
        <w:t xml:space="preserve"> </w:t>
      </w:r>
      <w:r w:rsidRPr="00DC30FF">
        <w:rPr>
          <w:rFonts w:eastAsia="맑은 고딕" w:hint="eastAsia"/>
        </w:rPr>
        <w:t>이하</w:t>
      </w:r>
    </w:p>
    <w:p w14:paraId="2044A8DB" w14:textId="1DE3B9E3" w:rsidR="00DB6970" w:rsidRDefault="00DB6970" w:rsidP="00DB6970">
      <w:pPr>
        <w:pStyle w:val="af8"/>
        <w:numPr>
          <w:ilvl w:val="1"/>
          <w:numId w:val="30"/>
        </w:numPr>
        <w:ind w:leftChars="0"/>
        <w:rPr>
          <w:rFonts w:eastAsia="맑은 고딕"/>
        </w:rPr>
      </w:pPr>
      <w:r w:rsidRPr="00DC30FF">
        <w:rPr>
          <w:rFonts w:eastAsia="맑은 고딕" w:hint="eastAsia"/>
        </w:rPr>
        <w:t>실행</w:t>
      </w:r>
      <w:r w:rsidRPr="00DC30FF">
        <w:rPr>
          <w:rFonts w:eastAsia="맑은 고딕" w:hint="eastAsia"/>
        </w:rPr>
        <w:t xml:space="preserve"> </w:t>
      </w:r>
      <w:r w:rsidRPr="00DC30FF">
        <w:rPr>
          <w:rFonts w:eastAsia="맑은 고딕" w:hint="eastAsia"/>
        </w:rPr>
        <w:t>시간</w:t>
      </w:r>
      <w:r w:rsidRPr="00DC30FF">
        <w:rPr>
          <w:rFonts w:eastAsia="맑은 고딕"/>
        </w:rPr>
        <w:t>: 1</w:t>
      </w:r>
      <w:r w:rsidRPr="00DC30FF">
        <w:rPr>
          <w:rFonts w:eastAsia="맑은 고딕" w:hint="eastAsia"/>
        </w:rPr>
        <w:t>분</w:t>
      </w:r>
      <w:r w:rsidRPr="00DC30FF">
        <w:rPr>
          <w:rFonts w:eastAsia="맑은 고딕" w:hint="eastAsia"/>
        </w:rPr>
        <w:t xml:space="preserve"> </w:t>
      </w:r>
      <w:r w:rsidR="002B40BB">
        <w:rPr>
          <w:rFonts w:eastAsia="맑은 고딕" w:hint="eastAsia"/>
        </w:rPr>
        <w:t>미만</w:t>
      </w:r>
      <w:bookmarkStart w:id="0" w:name="_GoBack"/>
      <w:bookmarkEnd w:id="0"/>
      <w:r>
        <w:rPr>
          <w:rFonts w:eastAsia="맑은 고딕"/>
        </w:rPr>
        <w:br/>
      </w:r>
      <w:r w:rsidRPr="005A427F">
        <w:rPr>
          <w:rFonts w:eastAsia="맑은 고딕" w:hint="eastAsia"/>
          <w:b/>
          <w:bCs/>
          <w:u w:val="single"/>
        </w:rPr>
        <w:t>(</w:t>
      </w:r>
      <w:r w:rsidRPr="005A427F">
        <w:rPr>
          <w:rFonts w:eastAsia="맑은 고딕" w:hint="eastAsia"/>
          <w:b/>
          <w:bCs/>
          <w:u w:val="single"/>
        </w:rPr>
        <w:t>데이터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로딩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후</w:t>
      </w:r>
      <w:r w:rsidRPr="005A427F">
        <w:rPr>
          <w:rFonts w:eastAsia="맑은 고딕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시간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측정을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시작</w:t>
      </w:r>
      <w:r w:rsidRPr="005A427F">
        <w:rPr>
          <w:rFonts w:eastAsia="맑은 고딕" w:hint="eastAsia"/>
          <w:b/>
          <w:bCs/>
          <w:u w:val="single"/>
        </w:rPr>
        <w:t>,</w:t>
      </w:r>
      <w:r w:rsidRPr="005A427F">
        <w:rPr>
          <w:rFonts w:eastAsia="맑은 고딕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경로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출력까지의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걸린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시간을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구하여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출력</w:t>
      </w:r>
      <w:r w:rsidRPr="005A427F">
        <w:rPr>
          <w:rFonts w:eastAsia="맑은 고딕"/>
          <w:b/>
          <w:bCs/>
          <w:u w:val="single"/>
        </w:rPr>
        <w:t>)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 </w:t>
      </w:r>
    </w:p>
    <w:p w14:paraId="050E9E46" w14:textId="77777777" w:rsidR="005A427F" w:rsidRPr="009B7C8E" w:rsidRDefault="005A427F" w:rsidP="005A427F">
      <w:pPr>
        <w:pStyle w:val="af8"/>
        <w:numPr>
          <w:ilvl w:val="1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권장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언어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및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환경</w:t>
      </w:r>
      <w:r>
        <w:rPr>
          <w:rFonts w:eastAsia="맑은 고딕" w:hint="eastAsia"/>
        </w:rPr>
        <w:t>: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언어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– Python, </w:t>
      </w:r>
      <w:r>
        <w:rPr>
          <w:rFonts w:eastAsia="맑은 고딕" w:hint="eastAsia"/>
        </w:rPr>
        <w:t>개발</w:t>
      </w:r>
      <w:r w:rsidR="007A25AB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– Jupyter Notebook</w:t>
      </w:r>
      <w:r>
        <w:rPr>
          <w:rFonts w:eastAsia="맑은 고딕"/>
        </w:rPr>
        <w:br/>
      </w:r>
      <w:r w:rsidRPr="005A427F">
        <w:rPr>
          <w:rFonts w:eastAsia="맑은 고딕"/>
          <w:b/>
          <w:bCs/>
          <w:u w:val="single"/>
        </w:rPr>
        <w:t>(</w:t>
      </w:r>
      <w:r w:rsidRPr="005A427F">
        <w:rPr>
          <w:rFonts w:eastAsia="맑은 고딕" w:hint="eastAsia"/>
          <w:b/>
          <w:bCs/>
          <w:u w:val="single"/>
        </w:rPr>
        <w:t>샘플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코드의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구조를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거의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따라가되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초기화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및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탐색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알고리즘을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변경하는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선에서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다른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언어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및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개발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툴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사용</w:t>
      </w:r>
      <w:r w:rsidRPr="005A427F">
        <w:rPr>
          <w:rFonts w:eastAsia="맑은 고딕" w:hint="eastAsia"/>
          <w:b/>
          <w:bCs/>
          <w:u w:val="single"/>
        </w:rPr>
        <w:t xml:space="preserve"> </w:t>
      </w:r>
      <w:r w:rsidRPr="005A427F">
        <w:rPr>
          <w:rFonts w:eastAsia="맑은 고딕" w:hint="eastAsia"/>
          <w:b/>
          <w:bCs/>
          <w:u w:val="single"/>
        </w:rPr>
        <w:t>가능</w:t>
      </w:r>
      <w:r w:rsidRPr="005A427F">
        <w:rPr>
          <w:rFonts w:eastAsia="맑은 고딕" w:hint="eastAsia"/>
          <w:b/>
          <w:bCs/>
          <w:u w:val="single"/>
        </w:rPr>
        <w:t>)</w:t>
      </w:r>
    </w:p>
    <w:p w14:paraId="1CDA8633" w14:textId="77777777" w:rsidR="009B7C8E" w:rsidRDefault="009B7C8E" w:rsidP="009B7C8E">
      <w:pPr>
        <w:pStyle w:val="1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환경 구축</w:t>
      </w:r>
    </w:p>
    <w:p w14:paraId="0B2E8EF8" w14:textId="77777777" w:rsidR="00903715" w:rsidRDefault="009B7C8E" w:rsidP="009B7C8E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t>A</w:t>
      </w:r>
      <w:r>
        <w:rPr>
          <w:rFonts w:eastAsia="맑은 고딕"/>
        </w:rPr>
        <w:t xml:space="preserve">naconda </w:t>
      </w:r>
      <w:r>
        <w:rPr>
          <w:rFonts w:eastAsia="맑은 고딕" w:hint="eastAsia"/>
        </w:rPr>
        <w:t>설치</w:t>
      </w:r>
      <w:r>
        <w:rPr>
          <w:rFonts w:eastAsia="맑은 고딕" w:hint="eastAsia"/>
        </w:rPr>
        <w:t xml:space="preserve"> </w:t>
      </w:r>
    </w:p>
    <w:p w14:paraId="07D5A03F" w14:textId="187F4EFB" w:rsidR="00903715" w:rsidRPr="00CE1CCD" w:rsidRDefault="00903715" w:rsidP="00903715">
      <w:pPr>
        <w:pStyle w:val="af8"/>
        <w:numPr>
          <w:ilvl w:val="1"/>
          <w:numId w:val="31"/>
        </w:numPr>
        <w:ind w:leftChars="0"/>
        <w:rPr>
          <w:rFonts w:eastAsia="맑은 고딕"/>
        </w:rPr>
      </w:pPr>
      <w:r w:rsidRPr="00CE1CCD">
        <w:rPr>
          <w:rFonts w:eastAsia="맑은 고딕"/>
        </w:rPr>
        <w:t>Anaconda.com</w:t>
      </w:r>
      <w:r w:rsidRPr="00CE1CCD">
        <w:rPr>
          <w:rFonts w:eastAsia="맑은 고딕" w:hint="eastAsia"/>
        </w:rPr>
        <w:t>에서</w:t>
      </w:r>
      <w:r w:rsidRPr="00CE1CCD">
        <w:rPr>
          <w:rFonts w:eastAsia="맑은 고딕" w:hint="eastAsia"/>
        </w:rPr>
        <w:t xml:space="preserve"> </w:t>
      </w:r>
      <w:r w:rsidRPr="00CE1CCD">
        <w:rPr>
          <w:rFonts w:eastAsia="맑은 고딕" w:hint="eastAsia"/>
        </w:rPr>
        <w:t>직접</w:t>
      </w:r>
      <w:r w:rsidRPr="00CE1CCD">
        <w:rPr>
          <w:rFonts w:eastAsia="맑은 고딕" w:hint="eastAsia"/>
        </w:rPr>
        <w:t xml:space="preserve"> </w:t>
      </w:r>
      <w:r w:rsidRPr="00CE1CCD">
        <w:rPr>
          <w:rFonts w:eastAsia="맑은 고딕" w:hint="eastAsia"/>
        </w:rPr>
        <w:t>다운로드하여</w:t>
      </w:r>
      <w:r w:rsidRPr="00CE1CCD">
        <w:rPr>
          <w:rFonts w:eastAsia="맑은 고딕" w:hint="eastAsia"/>
        </w:rPr>
        <w:t xml:space="preserve"> </w:t>
      </w:r>
      <w:r w:rsidRPr="00CE1CCD">
        <w:rPr>
          <w:rFonts w:eastAsia="맑은 고딕" w:hint="eastAsia"/>
        </w:rPr>
        <w:t>설치</w:t>
      </w:r>
      <w:r w:rsidRPr="00CE1CCD">
        <w:rPr>
          <w:rFonts w:eastAsia="맑은 고딕" w:hint="eastAsia"/>
        </w:rPr>
        <w:t xml:space="preserve"> </w:t>
      </w:r>
      <w:r w:rsidRPr="00CE1CCD">
        <w:rPr>
          <w:rFonts w:eastAsia="맑은 고딕" w:hint="eastAsia"/>
        </w:rPr>
        <w:t>및</w:t>
      </w:r>
      <w:r w:rsidRPr="00CE1CCD">
        <w:rPr>
          <w:rFonts w:eastAsia="맑은 고딕" w:hint="eastAsia"/>
        </w:rPr>
        <w:t xml:space="preserve"> </w:t>
      </w:r>
      <w:r w:rsidRPr="00CE1CCD">
        <w:rPr>
          <w:rFonts w:eastAsia="맑은 고딕" w:hint="eastAsia"/>
        </w:rPr>
        <w:t>실행</w:t>
      </w:r>
    </w:p>
    <w:p w14:paraId="065B10CC" w14:textId="12A70536" w:rsidR="009B7C8E" w:rsidRPr="009B7C8E" w:rsidRDefault="00903715" w:rsidP="00903715">
      <w:pPr>
        <w:pStyle w:val="af8"/>
        <w:numPr>
          <w:ilvl w:val="1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t>또는</w:t>
      </w:r>
      <w:r>
        <w:rPr>
          <w:rFonts w:eastAsia="맑은 고딕" w:hint="eastAsia"/>
        </w:rPr>
        <w:t>,</w:t>
      </w:r>
      <w:r w:rsidR="009B7C8E">
        <w:rPr>
          <w:rFonts w:eastAsia="맑은 고딕"/>
        </w:rPr>
        <w:t xml:space="preserve"> </w:t>
      </w:r>
      <w:hyperlink r:id="rId11" w:history="1">
        <w:r w:rsidR="009B7C8E" w:rsidRPr="009B7C8E">
          <w:rPr>
            <w:color w:val="0000FF"/>
            <w:u w:val="single"/>
          </w:rPr>
          <w:t>https://gracefulprograming.tistory.com/124</w:t>
        </w:r>
      </w:hyperlink>
      <w:r w:rsidR="009B7C8E">
        <w:t xml:space="preserve"> </w:t>
      </w:r>
      <w:r w:rsidR="009B7C8E">
        <w:rPr>
          <w:rFonts w:ascii="바탕" w:eastAsia="바탕" w:hAnsi="바탕" w:cs="바탕" w:hint="eastAsia"/>
        </w:rPr>
        <w:t>참고</w:t>
      </w:r>
    </w:p>
    <w:p w14:paraId="6EA01369" w14:textId="243F3458" w:rsidR="009B7C8E" w:rsidRPr="00843EB5" w:rsidRDefault="004B099A" w:rsidP="009B7C8E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t>E</w:t>
      </w:r>
      <w:r>
        <w:rPr>
          <w:rFonts w:eastAsia="맑은 고딕"/>
        </w:rPr>
        <w:t>class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 w:rsidR="00843EB5">
        <w:rPr>
          <w:rFonts w:eastAsia="맑은 고딕" w:hint="eastAsia"/>
        </w:rPr>
        <w:t>샘플코드</w:t>
      </w:r>
      <w:r w:rsidR="00440749">
        <w:rPr>
          <w:rFonts w:eastAsia="맑은 고딕" w:hint="eastAsia"/>
        </w:rPr>
        <w:t>/</w:t>
      </w:r>
      <w:r w:rsidR="00440749">
        <w:rPr>
          <w:rFonts w:eastAsia="맑은 고딕" w:hint="eastAsia"/>
        </w:rPr>
        <w:t>데이터</w:t>
      </w:r>
      <w:r w:rsidR="00843EB5">
        <w:rPr>
          <w:rFonts w:eastAsia="맑은 고딕" w:hint="eastAsia"/>
        </w:rPr>
        <w:t xml:space="preserve"> </w:t>
      </w:r>
      <w:r w:rsidR="00843EB5">
        <w:rPr>
          <w:rFonts w:eastAsia="맑은 고딕" w:hint="eastAsia"/>
        </w:rPr>
        <w:t>다운로드</w:t>
      </w:r>
      <w:r w:rsidR="00843EB5"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</w:t>
      </w:r>
    </w:p>
    <w:p w14:paraId="0E1590EB" w14:textId="77777777" w:rsidR="00843EB5" w:rsidRPr="00810915" w:rsidRDefault="00843EB5" w:rsidP="009B7C8E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/>
          <w:color w:val="000000" w:themeColor="text1"/>
        </w:rPr>
        <w:t xml:space="preserve">Jupyter Notebook </w:t>
      </w:r>
      <w:r>
        <w:rPr>
          <w:rFonts w:eastAsia="맑은 고딕" w:hint="eastAsia"/>
          <w:color w:val="000000" w:themeColor="text1"/>
        </w:rPr>
        <w:t>실행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/>
          <w:color w:val="000000" w:themeColor="text1"/>
        </w:rPr>
        <w:t>(</w:t>
      </w:r>
      <w:r>
        <w:rPr>
          <w:rFonts w:eastAsia="맑은 고딕" w:hint="eastAsia"/>
          <w:color w:val="000000" w:themeColor="text1"/>
        </w:rPr>
        <w:t>윈도우의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경우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시작에서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/>
          <w:color w:val="000000" w:themeColor="text1"/>
        </w:rPr>
        <w:t>jupyter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검색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후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실행</w:t>
      </w:r>
      <w:r>
        <w:rPr>
          <w:rFonts w:eastAsia="맑은 고딕" w:hint="eastAsia"/>
          <w:color w:val="000000" w:themeColor="text1"/>
        </w:rPr>
        <w:t>)</w:t>
      </w:r>
    </w:p>
    <w:p w14:paraId="6C653EE4" w14:textId="45469AEA" w:rsidR="00810915" w:rsidRPr="00810915" w:rsidRDefault="0098187B" w:rsidP="00810915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 wp14:anchorId="76C80E44" wp14:editId="12A0FE40">
            <wp:extent cx="5721350" cy="1219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A186" w14:textId="7C446237" w:rsidR="00810915" w:rsidRPr="00810915" w:rsidRDefault="00810915" w:rsidP="009B7C8E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  <w:color w:val="000000" w:themeColor="text1"/>
        </w:rPr>
        <w:t>U</w:t>
      </w:r>
      <w:r>
        <w:rPr>
          <w:rFonts w:eastAsia="맑은 고딕"/>
          <w:color w:val="000000" w:themeColor="text1"/>
        </w:rPr>
        <w:t xml:space="preserve">pload </w:t>
      </w:r>
      <w:r>
        <w:rPr>
          <w:rFonts w:eastAsia="맑은 고딕" w:hint="eastAsia"/>
          <w:color w:val="000000" w:themeColor="text1"/>
        </w:rPr>
        <w:t>버튼을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클릭하여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다운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받은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파일</w:t>
      </w:r>
      <w:r>
        <w:rPr>
          <w:rFonts w:eastAsia="맑은 고딕" w:hint="eastAsia"/>
          <w:color w:val="000000" w:themeColor="text1"/>
        </w:rPr>
        <w:t xml:space="preserve"> </w:t>
      </w:r>
      <w:r w:rsidR="0098187B">
        <w:rPr>
          <w:rFonts w:eastAsia="맑은 고딕" w:hint="eastAsia"/>
          <w:color w:val="000000" w:themeColor="text1"/>
        </w:rPr>
        <w:t>중</w:t>
      </w:r>
      <w:r w:rsidR="0098187B">
        <w:rPr>
          <w:rFonts w:eastAsia="맑은 고딕" w:hint="eastAsia"/>
          <w:color w:val="000000" w:themeColor="text1"/>
        </w:rPr>
        <w:t xml:space="preserve"> </w:t>
      </w:r>
      <w:r w:rsidR="0098187B">
        <w:rPr>
          <w:rFonts w:eastAsia="맑은 고딕"/>
          <w:color w:val="000000" w:themeColor="text1"/>
        </w:rPr>
        <w:t>TSP_HillClimbing.ipynb, TSP_Greedy.ipynb</w:t>
      </w:r>
      <w:r w:rsidR="0098187B"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를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업로드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한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후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파란색</w:t>
      </w:r>
      <w:r>
        <w:rPr>
          <w:rFonts w:eastAsia="맑은 고딕" w:hint="eastAsia"/>
          <w:color w:val="000000" w:themeColor="text1"/>
        </w:rPr>
        <w:t xml:space="preserve"> U</w:t>
      </w:r>
      <w:r>
        <w:rPr>
          <w:rFonts w:eastAsia="맑은 고딕"/>
          <w:color w:val="000000" w:themeColor="text1"/>
        </w:rPr>
        <w:t xml:space="preserve">pload </w:t>
      </w:r>
      <w:r>
        <w:rPr>
          <w:rFonts w:eastAsia="맑은 고딕" w:hint="eastAsia"/>
          <w:color w:val="000000" w:themeColor="text1"/>
        </w:rPr>
        <w:t>버튼을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눌러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파일을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최종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업로드</w:t>
      </w:r>
    </w:p>
    <w:p w14:paraId="15834C5A" w14:textId="77777777" w:rsidR="00810915" w:rsidRPr="00810915" w:rsidRDefault="00810915" w:rsidP="00810915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  <w:color w:val="000000" w:themeColor="text1"/>
        </w:rPr>
        <w:t>업로드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된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파</w:t>
      </w:r>
      <w:r w:rsidR="00021956">
        <w:rPr>
          <w:rFonts w:eastAsia="맑은 고딕" w:hint="eastAsia"/>
          <w:color w:val="000000" w:themeColor="text1"/>
        </w:rPr>
        <w:t>일</w:t>
      </w:r>
      <w:r w:rsidR="00021956">
        <w:rPr>
          <w:rFonts w:eastAsia="맑은 고딕" w:hint="eastAsia"/>
          <w:color w:val="000000" w:themeColor="text1"/>
        </w:rPr>
        <w:t xml:space="preserve"> </w:t>
      </w:r>
      <w:r w:rsidR="00021956">
        <w:rPr>
          <w:rFonts w:eastAsia="맑은 고딕" w:hint="eastAsia"/>
          <w:color w:val="000000" w:themeColor="text1"/>
        </w:rPr>
        <w:t>제목을</w:t>
      </w:r>
      <w:r w:rsidR="00021956">
        <w:rPr>
          <w:rFonts w:eastAsia="맑은 고딕" w:hint="eastAsia"/>
          <w:color w:val="000000" w:themeColor="text1"/>
        </w:rPr>
        <w:t xml:space="preserve"> </w:t>
      </w:r>
      <w:r w:rsidR="00021956">
        <w:rPr>
          <w:rFonts w:eastAsia="맑은 고딕" w:hint="eastAsia"/>
          <w:color w:val="000000" w:themeColor="text1"/>
        </w:rPr>
        <w:t>클</w:t>
      </w:r>
      <w:r>
        <w:rPr>
          <w:rFonts w:eastAsia="맑은 고딕" w:hint="eastAsia"/>
          <w:color w:val="000000" w:themeColor="text1"/>
        </w:rPr>
        <w:t>릭하여</w:t>
      </w:r>
      <w:r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>실행</w:t>
      </w:r>
    </w:p>
    <w:p w14:paraId="42A92765" w14:textId="179CA400" w:rsidR="00BD2257" w:rsidRDefault="00810915" w:rsidP="00BD2257">
      <w:pPr>
        <w:pStyle w:val="1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코드 </w:t>
      </w:r>
      <w:r w:rsidR="00916253">
        <w:rPr>
          <w:rFonts w:ascii="바탕" w:eastAsia="바탕" w:hAnsi="바탕" w:cs="바탕" w:hint="eastAsia"/>
        </w:rPr>
        <w:t>실행</w:t>
      </w:r>
    </w:p>
    <w:p w14:paraId="4004A95B" w14:textId="53669742" w:rsidR="00BD2257" w:rsidRDefault="00BD2257" w:rsidP="00BD2257">
      <w:pPr>
        <w:pStyle w:val="2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데이터 열기</w:t>
      </w:r>
    </w:p>
    <w:p w14:paraId="26820CC9" w14:textId="77777777" w:rsidR="00BD2257" w:rsidRPr="00172DA0" w:rsidRDefault="00BD2257" w:rsidP="00BD2257">
      <w:pPr>
        <w:rPr>
          <w:rFonts w:eastAsia="맑은 고딕"/>
          <w:b/>
          <w:bCs/>
          <w:u w:val="single"/>
        </w:rPr>
      </w:pPr>
      <w:r w:rsidRPr="00172DA0">
        <w:rPr>
          <w:rFonts w:eastAsia="맑은 고딕" w:hint="eastAsia"/>
          <w:b/>
          <w:bCs/>
          <w:u w:val="single"/>
        </w:rPr>
        <w:t>파일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열기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창이</w:t>
      </w:r>
      <w:r w:rsidRPr="00172DA0">
        <w:rPr>
          <w:rFonts w:eastAsia="맑은 고딕"/>
          <w:b/>
          <w:bCs/>
          <w:u w:val="single"/>
        </w:rPr>
        <w:t xml:space="preserve"> </w:t>
      </w:r>
      <w:r>
        <w:rPr>
          <w:rFonts w:eastAsia="맑은 고딕" w:hint="eastAsia"/>
          <w:b/>
          <w:bCs/>
          <w:u w:val="single"/>
        </w:rPr>
        <w:t>보통</w:t>
      </w:r>
      <w:r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화면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앞으로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나오지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않음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/>
          <w:b/>
          <w:bCs/>
          <w:u w:val="single"/>
        </w:rPr>
        <w:t xml:space="preserve">- </w:t>
      </w:r>
      <w:r w:rsidRPr="00172DA0">
        <w:rPr>
          <w:rFonts w:eastAsia="맑은 고딕" w:hint="eastAsia"/>
          <w:b/>
          <w:bCs/>
          <w:u w:val="single"/>
        </w:rPr>
        <w:t>A</w:t>
      </w:r>
      <w:r w:rsidRPr="00172DA0">
        <w:rPr>
          <w:rFonts w:eastAsia="맑은 고딕"/>
          <w:b/>
          <w:bCs/>
          <w:u w:val="single"/>
        </w:rPr>
        <w:t>lt-tab</w:t>
      </w:r>
      <w:r w:rsidRPr="00172DA0">
        <w:rPr>
          <w:rFonts w:eastAsia="맑은 고딕" w:hint="eastAsia"/>
          <w:b/>
          <w:bCs/>
          <w:u w:val="single"/>
        </w:rPr>
        <w:t>을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눌러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열기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창을</w:t>
      </w:r>
      <w:r w:rsidRPr="00172DA0">
        <w:rPr>
          <w:rFonts w:eastAsia="맑은 고딕" w:hint="eastAsia"/>
          <w:b/>
          <w:bCs/>
          <w:u w:val="single"/>
        </w:rPr>
        <w:t xml:space="preserve"> </w:t>
      </w:r>
      <w:r w:rsidRPr="00172DA0">
        <w:rPr>
          <w:rFonts w:eastAsia="맑은 고딕" w:hint="eastAsia"/>
          <w:b/>
          <w:bCs/>
          <w:u w:val="single"/>
        </w:rPr>
        <w:t>선택</w:t>
      </w:r>
    </w:p>
    <w:p w14:paraId="663148CB" w14:textId="5EA4FC28" w:rsidR="00BD2257" w:rsidRDefault="00BD2257" w:rsidP="00BD2257">
      <w:pPr>
        <w:rPr>
          <w:rFonts w:eastAsia="맑은 고딕"/>
          <w:b/>
          <w:bCs/>
        </w:rPr>
      </w:pPr>
      <w:r>
        <w:rPr>
          <w:noProof/>
        </w:rPr>
        <w:drawing>
          <wp:inline distT="0" distB="0" distL="0" distR="0" wp14:anchorId="7A6A6976" wp14:editId="29E3BEC4">
            <wp:extent cx="5732145" cy="3446145"/>
            <wp:effectExtent l="0" t="0" r="190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26B" w14:textId="77777777" w:rsidR="00BD2257" w:rsidRDefault="00BD2257" w:rsidP="00BD2257">
      <w:pPr>
        <w:rPr>
          <w:rFonts w:eastAsia="맑은 고딕"/>
          <w:b/>
          <w:bCs/>
        </w:rPr>
      </w:pPr>
    </w:p>
    <w:p w14:paraId="349100BE" w14:textId="15C38FFF" w:rsidR="00BD2257" w:rsidRDefault="00BD2257" w:rsidP="00BD2257">
      <w:pPr>
        <w:rPr>
          <w:rFonts w:eastAsia="맑은 고딕"/>
        </w:rPr>
      </w:pPr>
      <w:r>
        <w:rPr>
          <w:rFonts w:eastAsia="맑은 고딕" w:hint="eastAsia"/>
        </w:rPr>
        <w:t>다운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포함되어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3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선택하여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열기</w:t>
      </w:r>
    </w:p>
    <w:p w14:paraId="77C253F8" w14:textId="77777777" w:rsidR="00916253" w:rsidRPr="00916253" w:rsidRDefault="00916253" w:rsidP="00916253">
      <w:pPr>
        <w:pStyle w:val="af8"/>
        <w:numPr>
          <w:ilvl w:val="0"/>
          <w:numId w:val="35"/>
        </w:numPr>
        <w:ind w:leftChars="0"/>
        <w:rPr>
          <w:rFonts w:eastAsia="맑은 고딕"/>
          <w:color w:val="FF0000"/>
        </w:rPr>
      </w:pPr>
      <w:r w:rsidRPr="00916253">
        <w:rPr>
          <w:rFonts w:ascii="바탕" w:eastAsia="맑은 고딕" w:hAnsi="바탕" w:cs="바탕" w:hint="eastAsia"/>
        </w:rPr>
        <w:t>도</w:t>
      </w:r>
      <w:r w:rsidRPr="00916253">
        <w:rPr>
          <w:rFonts w:eastAsia="맑은 고딕" w:hint="eastAsia"/>
        </w:rPr>
        <w:t>시의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개수에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따라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또한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도시의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배치에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따라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요구되는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조건을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충족할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수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있는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알고리즘이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달라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질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수</w:t>
      </w:r>
      <w:r w:rsidRPr="00916253">
        <w:rPr>
          <w:rFonts w:eastAsia="맑은 고딕" w:hint="eastAsia"/>
        </w:rPr>
        <w:t xml:space="preserve"> </w:t>
      </w:r>
      <w:r w:rsidRPr="00916253">
        <w:rPr>
          <w:rFonts w:eastAsia="맑은 고딕" w:hint="eastAsia"/>
        </w:rPr>
        <w:t>있음</w:t>
      </w:r>
      <w:r w:rsidRPr="00916253">
        <w:rPr>
          <w:rFonts w:eastAsia="맑은 고딕" w:hint="eastAsia"/>
        </w:rPr>
        <w:t>.</w:t>
      </w:r>
    </w:p>
    <w:p w14:paraId="70D2D846" w14:textId="77777777" w:rsidR="00916253" w:rsidRPr="00916253" w:rsidRDefault="00916253" w:rsidP="00916253">
      <w:pPr>
        <w:pStyle w:val="af8"/>
        <w:numPr>
          <w:ilvl w:val="0"/>
          <w:numId w:val="35"/>
        </w:numPr>
        <w:ind w:leftChars="0"/>
        <w:rPr>
          <w:rFonts w:eastAsia="맑은 고딕"/>
          <w:color w:val="FF0000"/>
        </w:rPr>
      </w:pPr>
      <w:r>
        <w:rPr>
          <w:rFonts w:eastAsia="맑은 고딕" w:hint="eastAsia"/>
        </w:rPr>
        <w:lastRenderedPageBreak/>
        <w:t>이러한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점을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체험하기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과제에서는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3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제공됨</w:t>
      </w:r>
      <w:r>
        <w:rPr>
          <w:rFonts w:eastAsia="맑은 고딕" w:hint="eastAsia"/>
        </w:rPr>
        <w:t>.</w:t>
      </w:r>
    </w:p>
    <w:p w14:paraId="0A77EADE" w14:textId="1B224CA9" w:rsidR="00BD2257" w:rsidRPr="00916253" w:rsidRDefault="00916253" w:rsidP="00916253">
      <w:pPr>
        <w:pStyle w:val="af8"/>
        <w:numPr>
          <w:ilvl w:val="0"/>
          <w:numId w:val="35"/>
        </w:numPr>
        <w:ind w:leftChars="0"/>
        <w:rPr>
          <w:rFonts w:eastAsia="맑은 고딕"/>
          <w:color w:val="FF0000"/>
        </w:rPr>
      </w:pPr>
      <w:r>
        <w:rPr>
          <w:rFonts w:eastAsia="맑은 고딕"/>
        </w:rPr>
        <w:t xml:space="preserve">data1: </w:t>
      </w:r>
      <w:r>
        <w:rPr>
          <w:rFonts w:eastAsia="맑은 고딕" w:hint="eastAsia"/>
        </w:rPr>
        <w:t>총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131</w:t>
      </w:r>
      <w:r>
        <w:rPr>
          <w:rFonts w:eastAsia="맑은 고딕" w:hint="eastAsia"/>
        </w:rPr>
        <w:t>개</w:t>
      </w:r>
    </w:p>
    <w:p w14:paraId="4FEE129F" w14:textId="4A01F773" w:rsidR="00916253" w:rsidRPr="00916253" w:rsidRDefault="00916253" w:rsidP="00916253">
      <w:pPr>
        <w:pStyle w:val="af8"/>
        <w:numPr>
          <w:ilvl w:val="0"/>
          <w:numId w:val="35"/>
        </w:numPr>
        <w:ind w:leftChars="0"/>
        <w:rPr>
          <w:rFonts w:eastAsia="맑은 고딕"/>
          <w:color w:val="FF0000"/>
        </w:rPr>
      </w:pPr>
      <w:r>
        <w:rPr>
          <w:rFonts w:eastAsia="맑은 고딕" w:hint="eastAsia"/>
        </w:rPr>
        <w:t>d</w:t>
      </w:r>
      <w:r>
        <w:rPr>
          <w:rFonts w:eastAsia="맑은 고딕"/>
        </w:rPr>
        <w:t xml:space="preserve">ata2: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</w:t>
      </w:r>
      <w:r>
        <w:rPr>
          <w:rFonts w:eastAsia="맑은 고딕"/>
        </w:rPr>
        <w:t xml:space="preserve"> 1083</w:t>
      </w:r>
      <w:r>
        <w:rPr>
          <w:rFonts w:eastAsia="맑은 고딕" w:hint="eastAsia"/>
        </w:rPr>
        <w:t>개</w:t>
      </w:r>
    </w:p>
    <w:p w14:paraId="487ED94F" w14:textId="336E50FF" w:rsidR="00916253" w:rsidRPr="00916253" w:rsidRDefault="00916253" w:rsidP="00916253">
      <w:pPr>
        <w:pStyle w:val="af8"/>
        <w:numPr>
          <w:ilvl w:val="0"/>
          <w:numId w:val="35"/>
        </w:numPr>
        <w:ind w:leftChars="0"/>
        <w:rPr>
          <w:rFonts w:eastAsia="맑은 고딕"/>
          <w:color w:val="FF0000"/>
        </w:rPr>
      </w:pPr>
      <w:r>
        <w:rPr>
          <w:rFonts w:eastAsia="맑은 고딕" w:hint="eastAsia"/>
        </w:rPr>
        <w:t>d</w:t>
      </w:r>
      <w:r>
        <w:rPr>
          <w:rFonts w:eastAsia="맑은 고딕"/>
        </w:rPr>
        <w:t xml:space="preserve">ata3: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</w:t>
      </w:r>
      <w:r>
        <w:rPr>
          <w:rFonts w:eastAsia="맑은 고딕" w:hint="eastAsia"/>
        </w:rPr>
        <w:t xml:space="preserve"> </w:t>
      </w:r>
      <w:r w:rsidR="001F197B">
        <w:rPr>
          <w:rFonts w:eastAsia="맑은 고딕"/>
        </w:rPr>
        <w:t>1599</w:t>
      </w:r>
      <w:r>
        <w:rPr>
          <w:rFonts w:eastAsia="맑은 고딕" w:hint="eastAsia"/>
        </w:rPr>
        <w:t>개</w:t>
      </w:r>
    </w:p>
    <w:p w14:paraId="7E78ACC3" w14:textId="31EAA5FD" w:rsidR="00916253" w:rsidRDefault="00916253" w:rsidP="00916253">
      <w:pPr>
        <w:pStyle w:val="2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코드 실행 시키기</w:t>
      </w:r>
    </w:p>
    <w:p w14:paraId="2DC4261D" w14:textId="77777777" w:rsidR="00916253" w:rsidRDefault="00916253" w:rsidP="00916253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 wp14:anchorId="132FFE95" wp14:editId="334649C9">
            <wp:extent cx="5511800" cy="10223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DD11" w14:textId="56697E3E" w:rsidR="00A3099D" w:rsidRDefault="00964B34" w:rsidP="00A3099D">
      <w:pPr>
        <w:rPr>
          <w:rFonts w:eastAsia="맑은 고딕"/>
        </w:rPr>
      </w:pPr>
      <w:r>
        <w:rPr>
          <w:rFonts w:eastAsia="맑은 고딕" w:hint="eastAsia"/>
        </w:rPr>
        <w:t>전체</w:t>
      </w:r>
      <w:r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코드</w:t>
      </w:r>
      <w:r w:rsidR="00916253"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실행은</w:t>
      </w:r>
      <w:r w:rsidR="00916253"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상단</w:t>
      </w:r>
      <w:r w:rsidR="00916253"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메뉴에서</w:t>
      </w:r>
      <w:r w:rsidR="00916253"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빨리</w:t>
      </w:r>
      <w:r w:rsidR="00916253"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감기</w:t>
      </w:r>
      <w:r w:rsidR="00916253"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버튼을</w:t>
      </w:r>
      <w:r w:rsidR="00916253">
        <w:rPr>
          <w:rFonts w:eastAsia="맑은 고딕" w:hint="eastAsia"/>
        </w:rPr>
        <w:t xml:space="preserve"> </w:t>
      </w:r>
      <w:r w:rsidR="00916253">
        <w:rPr>
          <w:rFonts w:eastAsia="맑은 고딕" w:hint="eastAsia"/>
        </w:rPr>
        <w:t>클릭</w:t>
      </w:r>
    </w:p>
    <w:p w14:paraId="281D0364" w14:textId="0A97D68A" w:rsidR="00A3099D" w:rsidRPr="00A3099D" w:rsidRDefault="00A3099D" w:rsidP="00A3099D">
      <w:pPr>
        <w:pStyle w:val="1"/>
      </w:pPr>
      <w:r>
        <w:rPr>
          <w:rFonts w:ascii="바탕" w:eastAsia="바탕" w:hAnsi="바탕" w:cs="바탕" w:hint="eastAsia"/>
        </w:rPr>
        <w:t>코드 설명</w:t>
      </w:r>
    </w:p>
    <w:p w14:paraId="5F342DC9" w14:textId="64E00823" w:rsidR="002679E8" w:rsidRDefault="004F5FBF" w:rsidP="004F5FBF">
      <w:pPr>
        <w:pStyle w:val="2"/>
        <w:rPr>
          <w:rFonts w:eastAsia="맑은 고딕"/>
        </w:rPr>
      </w:pPr>
      <w:r>
        <w:rPr>
          <w:rFonts w:eastAsia="맑은 고딕"/>
        </w:rPr>
        <w:t>TSP_Greedy.ipynb</w:t>
      </w:r>
    </w:p>
    <w:p w14:paraId="01A51ED4" w14:textId="1E496C71" w:rsidR="00777B95" w:rsidRDefault="00777B95" w:rsidP="00777B95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알고리즘 설명</w:t>
      </w:r>
    </w:p>
    <w:p w14:paraId="60A4F10B" w14:textId="501978FD" w:rsidR="00777B95" w:rsidRDefault="00777B95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</w:t>
      </w:r>
    </w:p>
    <w:p w14:paraId="7C4372F9" w14:textId="66B4FAF2" w:rsidR="00777B95" w:rsidRDefault="00777B95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시작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나머지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가까운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방문</w:t>
      </w:r>
    </w:p>
    <w:p w14:paraId="480C0FE6" w14:textId="2EEEAE4A" w:rsidR="00777B95" w:rsidRDefault="00777B95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방문한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방문하지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가까운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방문</w:t>
      </w:r>
    </w:p>
    <w:p w14:paraId="1F68EC38" w14:textId="59DA7DE6" w:rsidR="00777B95" w:rsidRDefault="00777B95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방문할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때까지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3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반복</w:t>
      </w:r>
    </w:p>
    <w:p w14:paraId="2E1CCD47" w14:textId="16405CA7" w:rsidR="00777B95" w:rsidRDefault="00777B95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방문하면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마지막으로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방문한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복귀</w:t>
      </w:r>
    </w:p>
    <w:p w14:paraId="3E2F3D86" w14:textId="46C578B9" w:rsidR="00777B95" w:rsidRDefault="00777B95" w:rsidP="00777B95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S</w:t>
      </w:r>
      <w:r>
        <w:rPr>
          <w:rFonts w:ascii="바탕" w:eastAsia="바탕" w:hAnsi="바탕" w:cs="바탕"/>
        </w:rPr>
        <w:t xml:space="preserve">tep 0 </w:t>
      </w:r>
      <w:r w:rsidR="007F6194">
        <w:rPr>
          <w:rFonts w:ascii="바탕" w:eastAsia="바탕" w:hAnsi="바탕" w:cs="바탕"/>
        </w:rPr>
        <w:t>–</w:t>
      </w:r>
      <w:r>
        <w:rPr>
          <w:rFonts w:ascii="바탕" w:eastAsia="바탕" w:hAnsi="바탕" w:cs="바탕"/>
        </w:rPr>
        <w:t xml:space="preserve"> </w:t>
      </w:r>
      <w:r w:rsidR="007F6194">
        <w:rPr>
          <w:rFonts w:ascii="바탕" w:eastAsia="바탕" w:hAnsi="바탕" w:cs="바탕" w:hint="eastAsia"/>
        </w:rPr>
        <w:t>I</w:t>
      </w:r>
      <w:r w:rsidR="007F6194">
        <w:rPr>
          <w:rFonts w:ascii="바탕" w:eastAsia="바탕" w:hAnsi="바탕" w:cs="바탕"/>
        </w:rPr>
        <w:t>mporting Packages and Global Setting</w:t>
      </w:r>
    </w:p>
    <w:p w14:paraId="2C1F1E81" w14:textId="77777777" w:rsidR="00420DB5" w:rsidRDefault="00420DB5" w:rsidP="00420DB5">
      <w:pPr>
        <w:rPr>
          <w:rFonts w:eastAsia="맑은 고딕"/>
        </w:rPr>
      </w:pPr>
      <w:r>
        <w:rPr>
          <w:noProof/>
        </w:rPr>
        <w:drawing>
          <wp:inline distT="0" distB="0" distL="0" distR="0" wp14:anchorId="55290250" wp14:editId="214AA2D0">
            <wp:extent cx="5732145" cy="4106545"/>
            <wp:effectExtent l="0" t="0" r="190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F15" w14:textId="77777777" w:rsidR="00420DB5" w:rsidRDefault="00420DB5" w:rsidP="00420DB5">
      <w:pPr>
        <w:rPr>
          <w:rFonts w:eastAsia="맑은 고딕"/>
        </w:rPr>
      </w:pPr>
      <w:r>
        <w:rPr>
          <w:rFonts w:eastAsia="맑은 고딕" w:hint="eastAsia"/>
        </w:rPr>
        <w:t>동작에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세팅은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Step 0 </w:t>
      </w:r>
      <w:r>
        <w:rPr>
          <w:rFonts w:eastAsia="맑은 고딕" w:hint="eastAsia"/>
        </w:rPr>
        <w:t>섹션에서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제어</w:t>
      </w:r>
      <w:r>
        <w:rPr>
          <w:rFonts w:eastAsia="맑은 고딕" w:hint="eastAsia"/>
        </w:rPr>
        <w:t xml:space="preserve"> </w:t>
      </w:r>
    </w:p>
    <w:p w14:paraId="3B6978C3" w14:textId="5A0A6A91" w:rsidR="00420DB5" w:rsidRDefault="00420DB5" w:rsidP="00420DB5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/>
        </w:rPr>
        <w:t xml:space="preserve">SUB_ITERATIONS: </w:t>
      </w:r>
      <w:r>
        <w:rPr>
          <w:rFonts w:eastAsia="맑은 고딕" w:hint="eastAsia"/>
        </w:rPr>
        <w:t>2</w:t>
      </w:r>
      <w:r>
        <w:rPr>
          <w:rFonts w:eastAsia="맑은 고딕"/>
        </w:rPr>
        <w:t>-op</w:t>
      </w:r>
      <w:r>
        <w:rPr>
          <w:rFonts w:eastAsia="맑은 고딕" w:hint="eastAsia"/>
        </w:rPr>
        <w:t>t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한번에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몇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반복할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</w:t>
      </w:r>
      <w:r w:rsidR="006634F0">
        <w:rPr>
          <w:rFonts w:eastAsia="맑은 고딕" w:hint="eastAsia"/>
        </w:rPr>
        <w:t xml:space="preserve"> </w:t>
      </w:r>
      <w:r w:rsidR="006634F0">
        <w:rPr>
          <w:rFonts w:eastAsia="맑은 고딕"/>
        </w:rPr>
        <w:t>(</w:t>
      </w:r>
      <w:r w:rsidR="006634F0">
        <w:rPr>
          <w:rFonts w:eastAsia="맑은 고딕" w:hint="eastAsia"/>
        </w:rPr>
        <w:t>H</w:t>
      </w:r>
      <w:r w:rsidR="006634F0">
        <w:rPr>
          <w:rFonts w:eastAsia="맑은 고딕"/>
        </w:rPr>
        <w:t>ill Climbing</w:t>
      </w:r>
      <w:r w:rsidR="006634F0">
        <w:rPr>
          <w:rFonts w:eastAsia="맑은 고딕" w:hint="eastAsia"/>
        </w:rPr>
        <w:t>을</w:t>
      </w:r>
      <w:r w:rsidR="006634F0">
        <w:rPr>
          <w:rFonts w:eastAsia="맑은 고딕" w:hint="eastAsia"/>
        </w:rPr>
        <w:t xml:space="preserve"> </w:t>
      </w:r>
      <w:r w:rsidR="006634F0">
        <w:rPr>
          <w:rFonts w:eastAsia="맑은 고딕" w:hint="eastAsia"/>
        </w:rPr>
        <w:t>위해</w:t>
      </w:r>
      <w:r w:rsidR="006634F0">
        <w:rPr>
          <w:rFonts w:eastAsia="맑은 고딕" w:hint="eastAsia"/>
        </w:rPr>
        <w:t xml:space="preserve"> </w:t>
      </w:r>
      <w:r w:rsidR="006634F0">
        <w:rPr>
          <w:rFonts w:eastAsia="맑은 고딕" w:hint="eastAsia"/>
        </w:rPr>
        <w:t>사용</w:t>
      </w:r>
      <w:r w:rsidR="006634F0">
        <w:rPr>
          <w:rFonts w:eastAsia="맑은 고딕" w:hint="eastAsia"/>
        </w:rPr>
        <w:t>)</w:t>
      </w:r>
    </w:p>
    <w:p w14:paraId="584AAC67" w14:textId="2906372B" w:rsidR="00420DB5" w:rsidRDefault="00420DB5" w:rsidP="00420DB5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 w:hint="eastAsia"/>
        </w:rPr>
        <w:t>M</w:t>
      </w:r>
      <w:r>
        <w:rPr>
          <w:rFonts w:eastAsia="맑은 고딕"/>
        </w:rPr>
        <w:t>AX_EVALUATION: Hill Climbing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몇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것인지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</w:t>
      </w:r>
      <w:r w:rsidR="006634F0">
        <w:rPr>
          <w:rFonts w:eastAsia="맑은 고딕" w:hint="eastAsia"/>
        </w:rPr>
        <w:t xml:space="preserve"> </w:t>
      </w:r>
      <w:r w:rsidR="006634F0">
        <w:rPr>
          <w:rFonts w:eastAsia="맑은 고딕"/>
        </w:rPr>
        <w:t>(</w:t>
      </w:r>
      <w:r w:rsidR="006634F0">
        <w:rPr>
          <w:rFonts w:eastAsia="맑은 고딕" w:hint="eastAsia"/>
        </w:rPr>
        <w:t>H</w:t>
      </w:r>
      <w:r w:rsidR="006634F0">
        <w:rPr>
          <w:rFonts w:eastAsia="맑은 고딕"/>
        </w:rPr>
        <w:t>ill Climbing</w:t>
      </w:r>
      <w:r w:rsidR="006634F0">
        <w:rPr>
          <w:rFonts w:eastAsia="맑은 고딕" w:hint="eastAsia"/>
        </w:rPr>
        <w:t>을</w:t>
      </w:r>
      <w:r w:rsidR="006634F0">
        <w:rPr>
          <w:rFonts w:eastAsia="맑은 고딕" w:hint="eastAsia"/>
        </w:rPr>
        <w:t xml:space="preserve"> </w:t>
      </w:r>
      <w:r w:rsidR="006634F0">
        <w:rPr>
          <w:rFonts w:eastAsia="맑은 고딕" w:hint="eastAsia"/>
        </w:rPr>
        <w:t>위해</w:t>
      </w:r>
      <w:r w:rsidR="006634F0">
        <w:rPr>
          <w:rFonts w:eastAsia="맑은 고딕" w:hint="eastAsia"/>
        </w:rPr>
        <w:t xml:space="preserve"> </w:t>
      </w:r>
      <w:r w:rsidR="006634F0">
        <w:rPr>
          <w:rFonts w:eastAsia="맑은 고딕" w:hint="eastAsia"/>
        </w:rPr>
        <w:t>사용</w:t>
      </w:r>
      <w:r w:rsidR="006634F0">
        <w:rPr>
          <w:rFonts w:eastAsia="맑은 고딕" w:hint="eastAsia"/>
        </w:rPr>
        <w:t>)</w:t>
      </w:r>
    </w:p>
    <w:p w14:paraId="43C4C3E9" w14:textId="77777777" w:rsidR="00420DB5" w:rsidRDefault="00420DB5" w:rsidP="00420DB5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 xml:space="preserve">LOT_MODE: </w:t>
      </w:r>
      <w:r>
        <w:rPr>
          <w:rFonts w:eastAsia="맑은 고딕" w:hint="eastAsia"/>
        </w:rPr>
        <w:t>탐색의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싶을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True, </w:t>
      </w:r>
      <w:r>
        <w:rPr>
          <w:rFonts w:eastAsia="맑은 고딕" w:hint="eastAsia"/>
        </w:rPr>
        <w:t>아니면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False</w:t>
      </w:r>
    </w:p>
    <w:p w14:paraId="6E9C88F9" w14:textId="77777777" w:rsidR="00420DB5" w:rsidRDefault="00420DB5" w:rsidP="00420DB5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 xml:space="preserve">LT_INTERVAL: </w:t>
      </w:r>
      <w:r>
        <w:rPr>
          <w:rFonts w:eastAsia="맑은 고딕" w:hint="eastAsia"/>
        </w:rPr>
        <w:t>H</w:t>
      </w:r>
      <w:r>
        <w:rPr>
          <w:rFonts w:eastAsia="맑은 고딕"/>
        </w:rPr>
        <w:t>ill Climbing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2</w:t>
      </w:r>
      <w:r>
        <w:rPr>
          <w:rFonts w:eastAsia="맑은 고딕"/>
        </w:rPr>
        <w:t>opt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몇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iteration </w:t>
      </w:r>
      <w:r>
        <w:rPr>
          <w:rFonts w:eastAsia="맑은 고딕" w:hint="eastAsia"/>
        </w:rPr>
        <w:t>마다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것인지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</w:t>
      </w:r>
    </w:p>
    <w:p w14:paraId="063FB5AB" w14:textId="77777777" w:rsidR="00420DB5" w:rsidRDefault="00420DB5" w:rsidP="00420DB5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/>
        </w:rPr>
        <w:t xml:space="preserve">FIRST_IDX: </w:t>
      </w:r>
      <w:r>
        <w:rPr>
          <w:rFonts w:eastAsia="맑은 고딕" w:hint="eastAsia"/>
        </w:rPr>
        <w:t>시작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index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</w:t>
      </w:r>
    </w:p>
    <w:p w14:paraId="20B52CC6" w14:textId="39A34AF3" w:rsidR="007F6194" w:rsidRDefault="007F6194" w:rsidP="007F6194">
      <w:pPr>
        <w:rPr>
          <w:rFonts w:eastAsia="맑은 고딕"/>
        </w:rPr>
      </w:pPr>
    </w:p>
    <w:p w14:paraId="487F2F55" w14:textId="5247BA20" w:rsidR="00FA013D" w:rsidRDefault="00FA013D" w:rsidP="007F6194">
      <w:pPr>
        <w:rPr>
          <w:rFonts w:eastAsia="맑은 고딕"/>
        </w:rPr>
      </w:pPr>
    </w:p>
    <w:p w14:paraId="24BC4D32" w14:textId="66EA3C65" w:rsidR="00FA013D" w:rsidRDefault="00FA013D" w:rsidP="007F6194">
      <w:pPr>
        <w:rPr>
          <w:rFonts w:eastAsia="맑은 고딕"/>
        </w:rPr>
      </w:pPr>
    </w:p>
    <w:p w14:paraId="431BE89A" w14:textId="20B723BB" w:rsidR="00FA013D" w:rsidRDefault="00FA013D" w:rsidP="007F6194">
      <w:pPr>
        <w:rPr>
          <w:rFonts w:eastAsia="맑은 고딕"/>
        </w:rPr>
      </w:pPr>
    </w:p>
    <w:p w14:paraId="2CE270DC" w14:textId="06107D0B" w:rsidR="00FA013D" w:rsidRDefault="00FA013D" w:rsidP="007F6194">
      <w:pPr>
        <w:rPr>
          <w:rFonts w:eastAsia="맑은 고딕"/>
        </w:rPr>
      </w:pPr>
    </w:p>
    <w:p w14:paraId="4199CFA9" w14:textId="44C056DE" w:rsidR="00FA013D" w:rsidRDefault="00FA013D" w:rsidP="007F6194">
      <w:pPr>
        <w:rPr>
          <w:rFonts w:eastAsia="맑은 고딕"/>
        </w:rPr>
      </w:pPr>
    </w:p>
    <w:p w14:paraId="21D15FA3" w14:textId="784EB3A6" w:rsidR="00FA013D" w:rsidRDefault="00FA013D" w:rsidP="007F6194">
      <w:pPr>
        <w:rPr>
          <w:rFonts w:eastAsia="맑은 고딕"/>
        </w:rPr>
      </w:pPr>
    </w:p>
    <w:p w14:paraId="7E4ED36C" w14:textId="2A30F731" w:rsidR="00FA013D" w:rsidRDefault="00FA013D" w:rsidP="00FA013D">
      <w:pPr>
        <w:pStyle w:val="3"/>
        <w:rPr>
          <w:rFonts w:eastAsia="맑은 고딕"/>
        </w:rPr>
      </w:pPr>
      <w:r>
        <w:rPr>
          <w:rFonts w:eastAsia="맑은 고딕" w:hint="eastAsia"/>
        </w:rPr>
        <w:lastRenderedPageBreak/>
        <w:t>S</w:t>
      </w:r>
      <w:r>
        <w:rPr>
          <w:rFonts w:eastAsia="맑은 고딕"/>
        </w:rPr>
        <w:t xml:space="preserve">tep 1 – </w:t>
      </w:r>
      <w:r>
        <w:rPr>
          <w:rFonts w:eastAsia="맑은 고딕" w:hint="eastAsia"/>
        </w:rPr>
        <w:t>D</w:t>
      </w:r>
      <w:r>
        <w:rPr>
          <w:rFonts w:eastAsia="맑은 고딕"/>
        </w:rPr>
        <w:t>ata Loading</w:t>
      </w:r>
    </w:p>
    <w:p w14:paraId="3387EC31" w14:textId="0CE1886C" w:rsidR="00FA013D" w:rsidRPr="00FA013D" w:rsidRDefault="00FA013D" w:rsidP="00FA013D">
      <w:pPr>
        <w:rPr>
          <w:rFonts w:eastAsia="맑은 고딕"/>
        </w:rPr>
      </w:pPr>
      <w:r>
        <w:rPr>
          <w:noProof/>
        </w:rPr>
        <w:drawing>
          <wp:inline distT="0" distB="0" distL="0" distR="0" wp14:anchorId="433B60BD" wp14:editId="1BB3E16F">
            <wp:extent cx="5732145" cy="3936365"/>
            <wp:effectExtent l="0" t="0" r="190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89E9" w14:textId="144EC79B" w:rsidR="00777B95" w:rsidRDefault="00FA013D" w:rsidP="00777B95">
      <w:pPr>
        <w:rPr>
          <w:rFonts w:eastAsia="맑은 고딕"/>
        </w:rPr>
      </w:pPr>
      <w:r>
        <w:rPr>
          <w:rFonts w:eastAsia="맑은 고딕" w:hint="eastAsia"/>
        </w:rPr>
        <w:t>사용할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불러옴</w:t>
      </w:r>
    </w:p>
    <w:p w14:paraId="2D4C48F8" w14:textId="2529E726" w:rsidR="00FA013D" w:rsidRDefault="00FA013D" w:rsidP="00FA013D">
      <w:pPr>
        <w:pStyle w:val="af8"/>
        <w:numPr>
          <w:ilvl w:val="0"/>
          <w:numId w:val="36"/>
        </w:numPr>
        <w:ind w:leftChars="0"/>
        <w:rPr>
          <w:rFonts w:eastAsia="맑은 고딕"/>
        </w:rPr>
      </w:pP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포맷은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동일함</w:t>
      </w:r>
    </w:p>
    <w:p w14:paraId="53957345" w14:textId="22B4BDE7" w:rsidR="00FA013D" w:rsidRDefault="00FA013D" w:rsidP="00FA013D">
      <w:pPr>
        <w:pStyle w:val="af8"/>
        <w:numPr>
          <w:ilvl w:val="0"/>
          <w:numId w:val="36"/>
        </w:numPr>
        <w:ind w:leftChars="0"/>
        <w:rPr>
          <w:rFonts w:eastAsia="맑은 고딕"/>
        </w:rPr>
      </w:pPr>
      <w:r>
        <w:rPr>
          <w:rFonts w:eastAsia="맑은 고딕" w:hint="eastAsia"/>
        </w:rPr>
        <w:t>도시는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좌표로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나타나며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NODE_COORD_SECTION</w:t>
      </w:r>
      <w:r>
        <w:rPr>
          <w:rFonts w:eastAsia="맑은 고딕" w:hint="eastAsia"/>
        </w:rPr>
        <w:t>다음부터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좌표가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개수만큼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나옴</w:t>
      </w:r>
    </w:p>
    <w:p w14:paraId="4FDCB302" w14:textId="0AE61885" w:rsidR="00FA013D" w:rsidRDefault="00FA013D" w:rsidP="00FA013D">
      <w:pPr>
        <w:pStyle w:val="af8"/>
        <w:numPr>
          <w:ilvl w:val="0"/>
          <w:numId w:val="36"/>
        </w:numPr>
        <w:ind w:leftChars="0"/>
        <w:rPr>
          <w:rFonts w:eastAsia="맑은 고딕"/>
        </w:rPr>
      </w:pPr>
      <w:r>
        <w:rPr>
          <w:rFonts w:eastAsia="맑은 고딕" w:hint="eastAsia"/>
        </w:rPr>
        <w:t>데이터의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마지막은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EOF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끝남</w:t>
      </w:r>
    </w:p>
    <w:p w14:paraId="33923233" w14:textId="337B7237" w:rsidR="0088189F" w:rsidRPr="00FA013D" w:rsidRDefault="00FA013D" w:rsidP="0088189F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 w:rsidRPr="00FA013D">
        <w:rPr>
          <w:rFonts w:eastAsia="맑은 고딕" w:hint="eastAsia"/>
        </w:rPr>
        <w:t>각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 w:hint="eastAsia"/>
        </w:rPr>
        <w:t>도시의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 w:hint="eastAsia"/>
        </w:rPr>
        <w:t>좌표를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 w:hint="eastAsia"/>
        </w:rPr>
        <w:t>배열을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 w:hint="eastAsia"/>
        </w:rPr>
        <w:t>다루는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 w:hint="eastAsia"/>
        </w:rPr>
        <w:t>패키지인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/>
        </w:rPr>
        <w:t>numpy</w:t>
      </w:r>
      <w:r w:rsidRPr="00FA013D">
        <w:rPr>
          <w:rFonts w:eastAsia="맑은 고딕" w:hint="eastAsia"/>
        </w:rPr>
        <w:t>를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 w:hint="eastAsia"/>
        </w:rPr>
        <w:t>사용하여</w:t>
      </w:r>
      <w:r w:rsidRPr="00FA013D">
        <w:rPr>
          <w:rFonts w:eastAsia="맑은 고딕" w:hint="eastAsia"/>
        </w:rPr>
        <w:t xml:space="preserve"> </w:t>
      </w:r>
      <w:r w:rsidRPr="00FA013D">
        <w:rPr>
          <w:rFonts w:eastAsia="맑은 고딕" w:hint="eastAsia"/>
        </w:rPr>
        <w:t>저장</w:t>
      </w:r>
    </w:p>
    <w:p w14:paraId="21D96593" w14:textId="05569D6C" w:rsidR="00FA013D" w:rsidRDefault="007A7680" w:rsidP="007A7680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S</w:t>
      </w:r>
      <w:r>
        <w:rPr>
          <w:rFonts w:ascii="바탕" w:eastAsia="바탕" w:hAnsi="바탕" w:cs="바탕"/>
        </w:rPr>
        <w:t>tep 2 – Searching a path (Greedy Algorithm)</w:t>
      </w:r>
    </w:p>
    <w:p w14:paraId="1C41404C" w14:textId="7BDBA99C" w:rsidR="00172DA0" w:rsidRDefault="007A7680" w:rsidP="002520E6">
      <w:pPr>
        <w:rPr>
          <w:rFonts w:eastAsia="맑은 고딕"/>
        </w:rPr>
      </w:pPr>
      <w:r>
        <w:rPr>
          <w:noProof/>
        </w:rPr>
        <w:drawing>
          <wp:inline distT="0" distB="0" distL="0" distR="0" wp14:anchorId="320CD690" wp14:editId="0F66F542">
            <wp:extent cx="5732145" cy="556831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AE33" w14:textId="02C063C4" w:rsidR="007A7680" w:rsidRDefault="007A7680" w:rsidP="002520E6">
      <w:pPr>
        <w:rPr>
          <w:rFonts w:eastAsia="맑은 고딕"/>
        </w:rPr>
      </w:pP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좌표를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상기에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명시된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방법으로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Greedy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</w:t>
      </w:r>
    </w:p>
    <w:p w14:paraId="29BFFC91" w14:textId="738AA48F" w:rsidR="007A7680" w:rsidRDefault="007A7680" w:rsidP="007A7680">
      <w:pPr>
        <w:pStyle w:val="af8"/>
        <w:numPr>
          <w:ilvl w:val="0"/>
          <w:numId w:val="37"/>
        </w:numPr>
        <w:ind w:leftChars="0"/>
        <w:rPr>
          <w:rFonts w:eastAsia="맑은 고딕"/>
        </w:rPr>
      </w:pPr>
      <w:r>
        <w:rPr>
          <w:rFonts w:eastAsia="맑은 고딕" w:hint="eastAsia"/>
        </w:rPr>
        <w:t>중요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</w:t>
      </w:r>
      <w:r>
        <w:rPr>
          <w:rFonts w:eastAsia="맑은 고딕" w:hint="eastAsia"/>
        </w:rPr>
        <w:t>:</w:t>
      </w:r>
    </w:p>
    <w:p w14:paraId="28D80A05" w14:textId="755ED284" w:rsidR="007A7680" w:rsidRDefault="007A7680" w:rsidP="007A7680">
      <w:pPr>
        <w:pStyle w:val="af8"/>
        <w:numPr>
          <w:ilvl w:val="1"/>
          <w:numId w:val="37"/>
        </w:numPr>
        <w:ind w:leftChars="0"/>
        <w:rPr>
          <w:rFonts w:eastAsia="맑은 고딕"/>
        </w:rPr>
      </w:pPr>
      <w:r>
        <w:rPr>
          <w:rFonts w:eastAsia="맑은 고딕"/>
        </w:rPr>
        <w:t xml:space="preserve">coord_list: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좌표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</w:t>
      </w:r>
    </w:p>
    <w:p w14:paraId="51BF153A" w14:textId="1FC24853" w:rsidR="007A7680" w:rsidRDefault="007A7680" w:rsidP="007A7680">
      <w:pPr>
        <w:pStyle w:val="af8"/>
        <w:numPr>
          <w:ilvl w:val="1"/>
          <w:numId w:val="37"/>
        </w:numPr>
        <w:ind w:leftChars="0"/>
        <w:rPr>
          <w:rFonts w:eastAsia="맑은 고딕"/>
        </w:rPr>
      </w:pPr>
      <w:r>
        <w:rPr>
          <w:rFonts w:eastAsia="맑은 고딕" w:hint="eastAsia"/>
        </w:rPr>
        <w:t>b</w:t>
      </w:r>
      <w:r>
        <w:rPr>
          <w:rFonts w:eastAsia="맑은 고딕"/>
        </w:rPr>
        <w:t xml:space="preserve">est_path: </w:t>
      </w: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최적의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</w:p>
    <w:p w14:paraId="7B5D50A5" w14:textId="47B3A296" w:rsidR="007A7680" w:rsidRDefault="007A7680" w:rsidP="007A7680">
      <w:pPr>
        <w:pStyle w:val="af8"/>
        <w:numPr>
          <w:ilvl w:val="1"/>
          <w:numId w:val="37"/>
        </w:numPr>
        <w:ind w:leftChars="0"/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 xml:space="preserve">ath_map: </w:t>
      </w:r>
      <w:r>
        <w:rPr>
          <w:rFonts w:eastAsia="맑은 고딕" w:hint="eastAsia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도시간의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거리를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by </w:t>
      </w:r>
      <w:r>
        <w:rPr>
          <w:rFonts w:eastAsia="맑은 고딕" w:hint="eastAsia"/>
        </w:rPr>
        <w:t>도시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</w:t>
      </w:r>
      <w:r>
        <w:rPr>
          <w:rFonts w:eastAsia="맑은 고딕" w:hint="eastAsia"/>
        </w:rPr>
        <w:t>)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크기의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행렬에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</w:t>
      </w:r>
    </w:p>
    <w:p w14:paraId="51712E2E" w14:textId="3AB6A147" w:rsidR="007A7680" w:rsidRDefault="007A7680" w:rsidP="007A7680">
      <w:pPr>
        <w:pStyle w:val="af8"/>
        <w:numPr>
          <w:ilvl w:val="1"/>
          <w:numId w:val="37"/>
        </w:numPr>
        <w:ind w:leftChars="0"/>
        <w:rPr>
          <w:rFonts w:eastAsia="맑은 고딕"/>
        </w:rPr>
      </w:pPr>
      <w:r>
        <w:rPr>
          <w:rFonts w:eastAsia="맑은 고딕" w:hint="eastAsia"/>
        </w:rPr>
        <w:t>c</w:t>
      </w:r>
      <w:r>
        <w:rPr>
          <w:rFonts w:eastAsia="맑은 고딕"/>
        </w:rPr>
        <w:t xml:space="preserve">ities_tovisit: </w:t>
      </w:r>
      <w:r>
        <w:rPr>
          <w:rFonts w:eastAsia="맑은 고딕" w:hint="eastAsia"/>
        </w:rPr>
        <w:t>방문해야할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True, </w:t>
      </w:r>
      <w:r>
        <w:rPr>
          <w:rFonts w:eastAsia="맑은 고딕" w:hint="eastAsia"/>
        </w:rPr>
        <w:t>방문한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False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</w:t>
      </w:r>
    </w:p>
    <w:p w14:paraId="0B55F29E" w14:textId="408B5B1B" w:rsidR="007A7680" w:rsidRDefault="007A7680" w:rsidP="007A7680">
      <w:pPr>
        <w:pStyle w:val="af8"/>
        <w:numPr>
          <w:ilvl w:val="0"/>
          <w:numId w:val="37"/>
        </w:numPr>
        <w:ind w:leftChars="0"/>
        <w:rPr>
          <w:rFonts w:eastAsia="맑은 고딕"/>
        </w:rPr>
      </w:pPr>
      <w:r>
        <w:rPr>
          <w:rFonts w:eastAsia="맑은 고딕" w:hint="eastAsia"/>
        </w:rPr>
        <w:t>함수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</w:t>
      </w:r>
      <w:r>
        <w:rPr>
          <w:rFonts w:eastAsia="맑은 고딕" w:hint="eastAsia"/>
        </w:rPr>
        <w:t>:</w:t>
      </w:r>
    </w:p>
    <w:p w14:paraId="3D32F672" w14:textId="28E36BDC" w:rsidR="007A7680" w:rsidRDefault="007A7680" w:rsidP="007A7680">
      <w:pPr>
        <w:pStyle w:val="af8"/>
        <w:numPr>
          <w:ilvl w:val="1"/>
          <w:numId w:val="37"/>
        </w:numPr>
        <w:ind w:leftChars="0"/>
        <w:rPr>
          <w:rFonts w:eastAsia="맑은 고딕"/>
        </w:rPr>
      </w:pPr>
      <w:r>
        <w:rPr>
          <w:rFonts w:eastAsia="맑은 고딕"/>
        </w:rPr>
        <w:lastRenderedPageBreak/>
        <w:t>path_cost: path_map</w:t>
      </w:r>
      <w:r>
        <w:rPr>
          <w:rFonts w:eastAsia="맑은 고딕" w:hint="eastAsia"/>
        </w:rPr>
        <w:t>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도시간의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거리를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array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리턴</w:t>
      </w:r>
    </w:p>
    <w:p w14:paraId="463BE508" w14:textId="0EF09B46" w:rsidR="007A7680" w:rsidRDefault="007A7680" w:rsidP="007A7680">
      <w:pPr>
        <w:pStyle w:val="af8"/>
        <w:numPr>
          <w:ilvl w:val="1"/>
          <w:numId w:val="37"/>
        </w:numPr>
        <w:ind w:leftChars="0"/>
        <w:rPr>
          <w:rFonts w:eastAsia="맑은 고딕"/>
        </w:rPr>
      </w:pPr>
      <w:r>
        <w:rPr>
          <w:rFonts w:eastAsia="맑은 고딕" w:hint="eastAsia"/>
        </w:rPr>
        <w:t>g</w:t>
      </w:r>
      <w:r>
        <w:rPr>
          <w:rFonts w:eastAsia="맑은 고딕"/>
        </w:rPr>
        <w:t xml:space="preserve">reedy: </w:t>
      </w:r>
      <w:r>
        <w:rPr>
          <w:rFonts w:eastAsia="맑은 고딕" w:hint="eastAsia"/>
        </w:rPr>
        <w:t>c</w:t>
      </w:r>
      <w:r>
        <w:rPr>
          <w:rFonts w:eastAsia="맑은 고딕"/>
        </w:rPr>
        <w:t>oord_list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</w:t>
      </w:r>
      <w:r>
        <w:rPr>
          <w:rFonts w:eastAsia="맑은 고딕" w:hint="eastAsia"/>
        </w:rPr>
        <w:t xml:space="preserve"> G</w:t>
      </w:r>
      <w:r>
        <w:rPr>
          <w:rFonts w:eastAsia="맑은 고딕"/>
        </w:rPr>
        <w:t xml:space="preserve">reedy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및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거리를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리턴</w:t>
      </w:r>
    </w:p>
    <w:p w14:paraId="3F818AFF" w14:textId="3FCD4BBD" w:rsidR="007A7680" w:rsidRDefault="00CA3187" w:rsidP="00CA3187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M</w:t>
      </w:r>
      <w:r>
        <w:rPr>
          <w:rFonts w:ascii="바탕" w:eastAsia="바탕" w:hAnsi="바탕" w:cs="바탕"/>
        </w:rPr>
        <w:t>ain function</w:t>
      </w:r>
    </w:p>
    <w:p w14:paraId="41DF685A" w14:textId="2F8C1CBD" w:rsidR="00CA3187" w:rsidRDefault="00CA3187" w:rsidP="00CA3187">
      <w:pPr>
        <w:rPr>
          <w:rFonts w:eastAsia="맑은 고딕"/>
        </w:rPr>
      </w:pPr>
      <w:r>
        <w:rPr>
          <w:noProof/>
        </w:rPr>
        <w:drawing>
          <wp:inline distT="0" distB="0" distL="0" distR="0" wp14:anchorId="59E44814" wp14:editId="532E3AA1">
            <wp:extent cx="5732145" cy="261366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47DE" w14:textId="30F71555" w:rsidR="00CA3187" w:rsidRDefault="00CA3187" w:rsidP="00CA3187">
      <w:pPr>
        <w:rPr>
          <w:rFonts w:eastAsia="맑은 고딕"/>
        </w:rPr>
      </w:pPr>
      <w:r>
        <w:rPr>
          <w:rFonts w:eastAsia="맑은 고딕" w:hint="eastAsia"/>
        </w:rPr>
        <w:t>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함수들을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Step </w:t>
      </w:r>
      <w:r>
        <w:rPr>
          <w:rFonts w:eastAsia="맑은 고딕" w:hint="eastAsia"/>
        </w:rPr>
        <w:t>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/>
        </w:rPr>
        <w:t xml:space="preserve">, </w:t>
      </w:r>
      <w:r>
        <w:rPr>
          <w:rFonts w:eastAsia="맑은 고딕" w:hint="eastAsia"/>
        </w:rPr>
        <w:t>걸린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시간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거리를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</w:t>
      </w:r>
    </w:p>
    <w:p w14:paraId="73DFE51A" w14:textId="68A0EABE" w:rsidR="00CA3187" w:rsidRPr="00CA3187" w:rsidRDefault="00CA3187" w:rsidP="00CA3187">
      <w:pPr>
        <w:rPr>
          <w:rFonts w:eastAsia="맑은 고딕"/>
        </w:rPr>
      </w:pPr>
      <w:r>
        <w:rPr>
          <w:rFonts w:eastAsia="맑은 고딕" w:hint="eastAsia"/>
        </w:rPr>
        <w:t>세팅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섹션에서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PLOT_MODE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T</w:t>
      </w:r>
      <w:r>
        <w:rPr>
          <w:rFonts w:eastAsia="맑은 고딕"/>
        </w:rPr>
        <w:t>rue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시에</w:t>
      </w:r>
      <w:r w:rsidRPr="00CA3187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</w:t>
      </w:r>
    </w:p>
    <w:p w14:paraId="11FA3639" w14:textId="6F650EB4" w:rsidR="00CA3187" w:rsidRPr="00CA3187" w:rsidRDefault="00CA3187" w:rsidP="00CA3187">
      <w:pPr>
        <w:rPr>
          <w:rFonts w:eastAsia="맑은 고딕"/>
        </w:rPr>
      </w:pPr>
    </w:p>
    <w:p w14:paraId="5A1D006F" w14:textId="529933EB" w:rsidR="00CA3187" w:rsidRDefault="00CA3187" w:rsidP="00CA3187">
      <w:pPr>
        <w:rPr>
          <w:rFonts w:eastAsia="맑은 고딕"/>
        </w:rPr>
      </w:pPr>
      <w:r>
        <w:rPr>
          <w:noProof/>
        </w:rPr>
        <w:drawing>
          <wp:inline distT="0" distB="0" distL="0" distR="0" wp14:anchorId="0417DC1C" wp14:editId="4DE008D1">
            <wp:extent cx="3588005" cy="315595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4919" cy="31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499" w14:textId="08236308" w:rsidR="00172DA0" w:rsidRPr="00E228C1" w:rsidRDefault="00CF3BC7" w:rsidP="00E228C1">
      <w:pPr>
        <w:rPr>
          <w:rFonts w:eastAsia="맑은 고딕"/>
          <w:b/>
          <w:bCs/>
        </w:rPr>
      </w:pPr>
      <w:r>
        <w:rPr>
          <w:rFonts w:eastAsia="맑은 고딕" w:hint="eastAsia"/>
          <w:b/>
          <w:bCs/>
        </w:rPr>
        <w:t>(</w:t>
      </w:r>
      <w:r w:rsidRPr="00172DA0">
        <w:rPr>
          <w:rFonts w:eastAsia="맑은 고딕" w:hint="eastAsia"/>
          <w:b/>
          <w:bCs/>
        </w:rPr>
        <w:t>경로를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그린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그림의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경우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또한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처음에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화면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앞으로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나오지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않으므로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/>
          <w:b/>
          <w:bCs/>
        </w:rPr>
        <w:t>Alt-tab</w:t>
      </w:r>
      <w:r w:rsidRPr="00172DA0">
        <w:rPr>
          <w:rFonts w:eastAsia="맑은 고딕" w:hint="eastAsia"/>
          <w:b/>
          <w:bCs/>
        </w:rPr>
        <w:t>을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눌러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경로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확인</w:t>
      </w:r>
      <w:r>
        <w:rPr>
          <w:rFonts w:eastAsia="맑은 고딕" w:hint="eastAsia"/>
          <w:b/>
          <w:bCs/>
        </w:rPr>
        <w:t>)</w:t>
      </w:r>
    </w:p>
    <w:p w14:paraId="630BA92A" w14:textId="77777777" w:rsidR="00E228C1" w:rsidRDefault="00E228C1" w:rsidP="00172DA0">
      <w:pPr>
        <w:rPr>
          <w:rFonts w:eastAsia="맑은 고딕"/>
          <w:b/>
          <w:bCs/>
        </w:rPr>
      </w:pPr>
    </w:p>
    <w:p w14:paraId="423E526C" w14:textId="6760360C" w:rsidR="00E228C1" w:rsidRPr="00962718" w:rsidRDefault="00962718" w:rsidP="00962718">
      <w:pPr>
        <w:pStyle w:val="2"/>
        <w:rPr>
          <w:rFonts w:eastAsia="맑은 고딕"/>
        </w:rPr>
      </w:pPr>
      <w:r>
        <w:rPr>
          <w:rFonts w:eastAsia="맑은 고딕"/>
        </w:rPr>
        <w:lastRenderedPageBreak/>
        <w:t>TSP_</w:t>
      </w:r>
      <w:r>
        <w:rPr>
          <w:rFonts w:eastAsia="맑은 고딕" w:hint="eastAsia"/>
        </w:rPr>
        <w:t>H</w:t>
      </w:r>
      <w:r>
        <w:rPr>
          <w:rFonts w:eastAsia="맑은 고딕"/>
        </w:rPr>
        <w:t>illClimbing.ipynb</w:t>
      </w:r>
    </w:p>
    <w:p w14:paraId="782DC8C7" w14:textId="573A7547" w:rsidR="00E228C1" w:rsidRDefault="00E604F1" w:rsidP="00E604F1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알고리즘 설명</w:t>
      </w:r>
    </w:p>
    <w:p w14:paraId="78B20EBD" w14:textId="58D576C3" w:rsidR="00E604F1" w:rsidRDefault="00E604F1" w:rsidP="00E604F1">
      <w:pPr>
        <w:pStyle w:val="af8"/>
        <w:numPr>
          <w:ilvl w:val="0"/>
          <w:numId w:val="38"/>
        </w:numPr>
        <w:ind w:leftChars="0"/>
        <w:rPr>
          <w:rFonts w:eastAsia="맑은 고딕"/>
        </w:rPr>
      </w:pP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(Greedy </w:t>
      </w:r>
      <w:r>
        <w:rPr>
          <w:rFonts w:eastAsia="맑은 고딕" w:hint="eastAsia"/>
        </w:rPr>
        <w:t>방식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또는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Random </w:t>
      </w:r>
      <w:r>
        <w:rPr>
          <w:rFonts w:eastAsia="맑은 고딕" w:hint="eastAsia"/>
        </w:rPr>
        <w:t>방식</w:t>
      </w:r>
      <w:r>
        <w:rPr>
          <w:rFonts w:eastAsia="맑은 고딕" w:hint="eastAsia"/>
        </w:rPr>
        <w:t>)</w:t>
      </w:r>
    </w:p>
    <w:p w14:paraId="1039FE52" w14:textId="52E3872B" w:rsidR="00E604F1" w:rsidRDefault="00E604F1" w:rsidP="00E604F1">
      <w:pPr>
        <w:pStyle w:val="af8"/>
        <w:numPr>
          <w:ilvl w:val="0"/>
          <w:numId w:val="38"/>
        </w:numPr>
        <w:ind w:leftChars="0"/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/>
        </w:rPr>
        <w:t>-</w:t>
      </w:r>
      <w:r>
        <w:rPr>
          <w:rFonts w:eastAsia="맑은 고딕" w:hint="eastAsia"/>
        </w:rPr>
        <w:t>o</w:t>
      </w:r>
      <w:r>
        <w:rPr>
          <w:rFonts w:eastAsia="맑은 고딕"/>
        </w:rPr>
        <w:t xml:space="preserve">pt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 w:rsidR="00437162">
        <w:rPr>
          <w:rFonts w:eastAsia="맑은 고딕" w:hint="eastAsia"/>
        </w:rPr>
        <w:t>랜덤하게</w:t>
      </w:r>
      <w:r w:rsidR="00437162">
        <w:rPr>
          <w:rFonts w:eastAsia="맑은 고딕" w:hint="eastAsia"/>
        </w:rPr>
        <w:t xml:space="preserve"> </w:t>
      </w:r>
      <w:r w:rsidR="00437162">
        <w:rPr>
          <w:rFonts w:eastAsia="맑은 고딕" w:hint="eastAsia"/>
        </w:rPr>
        <w:t>뒤집으면서</w:t>
      </w:r>
      <w:r w:rsidR="00437162">
        <w:rPr>
          <w:rFonts w:eastAsia="맑은 고딕" w:hint="eastAsia"/>
        </w:rPr>
        <w:t xml:space="preserve"> </w:t>
      </w:r>
      <w:r w:rsidR="00437162">
        <w:rPr>
          <w:rFonts w:eastAsia="맑은 고딕" w:hint="eastAsia"/>
        </w:rPr>
        <w:t>최적</w:t>
      </w:r>
      <w:r w:rsidR="00437162">
        <w:rPr>
          <w:rFonts w:eastAsia="맑은 고딕" w:hint="eastAsia"/>
        </w:rPr>
        <w:t xml:space="preserve"> </w:t>
      </w:r>
      <w:r w:rsidR="00437162">
        <w:rPr>
          <w:rFonts w:eastAsia="맑은 고딕" w:hint="eastAsia"/>
        </w:rPr>
        <w:t>경로를</w:t>
      </w:r>
      <w:r w:rsidR="00437162">
        <w:rPr>
          <w:rFonts w:eastAsia="맑은 고딕" w:hint="eastAsia"/>
        </w:rPr>
        <w:t xml:space="preserve"> </w:t>
      </w:r>
      <w:r w:rsidR="00437162">
        <w:rPr>
          <w:rFonts w:eastAsia="맑은 고딕" w:hint="eastAsia"/>
        </w:rPr>
        <w:t>탐색</w:t>
      </w:r>
    </w:p>
    <w:p w14:paraId="7DC5601F" w14:textId="36CBDAF1" w:rsidR="00437162" w:rsidRDefault="00437162" w:rsidP="00E604F1">
      <w:pPr>
        <w:pStyle w:val="af8"/>
        <w:numPr>
          <w:ilvl w:val="0"/>
          <w:numId w:val="38"/>
        </w:numPr>
        <w:ind w:leftChars="0"/>
        <w:rPr>
          <w:rFonts w:eastAsia="맑은 고딕"/>
        </w:rPr>
      </w:pP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나오지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않거나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종료조건이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종료</w:t>
      </w:r>
    </w:p>
    <w:p w14:paraId="459B2CFD" w14:textId="51BFAAA1" w:rsidR="00437162" w:rsidRDefault="00437162" w:rsidP="00437162">
      <w:pPr>
        <w:rPr>
          <w:rFonts w:eastAsia="맑은 고딕"/>
        </w:rPr>
      </w:pPr>
    </w:p>
    <w:p w14:paraId="2C902188" w14:textId="1455F13E" w:rsidR="00E228C1" w:rsidRDefault="00437162" w:rsidP="00437162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S</w:t>
      </w:r>
      <w:r>
        <w:rPr>
          <w:rFonts w:ascii="바탕" w:eastAsia="바탕" w:hAnsi="바탕" w:cs="바탕"/>
        </w:rPr>
        <w:t>tep 0, 1</w:t>
      </w:r>
      <w:r>
        <w:rPr>
          <w:rFonts w:ascii="바탕" w:eastAsia="바탕" w:hAnsi="바탕" w:cs="바탕" w:hint="eastAsia"/>
        </w:rPr>
        <w:t xml:space="preserve">은 </w:t>
      </w:r>
      <w:r>
        <w:rPr>
          <w:rFonts w:ascii="바탕" w:eastAsia="바탕" w:hAnsi="바탕" w:cs="바탕"/>
        </w:rPr>
        <w:t xml:space="preserve">Greedy </w:t>
      </w:r>
      <w:r>
        <w:rPr>
          <w:rFonts w:ascii="바탕" w:eastAsia="바탕" w:hAnsi="바탕" w:cs="바탕" w:hint="eastAsia"/>
        </w:rPr>
        <w:t>파일과 동일</w:t>
      </w:r>
    </w:p>
    <w:p w14:paraId="40148FCB" w14:textId="42A2B366" w:rsidR="00437162" w:rsidRDefault="00437162" w:rsidP="00437162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S</w:t>
      </w:r>
      <w:r>
        <w:rPr>
          <w:rFonts w:ascii="바탕" w:eastAsia="바탕" w:hAnsi="바탕" w:cs="바탕"/>
        </w:rPr>
        <w:t>tep 2. Initialization</w:t>
      </w:r>
    </w:p>
    <w:p w14:paraId="76C93069" w14:textId="11FAA401" w:rsidR="00437162" w:rsidRDefault="00437162" w:rsidP="00437162">
      <w:pPr>
        <w:rPr>
          <w:rFonts w:eastAsia="맑은 고딕"/>
        </w:rPr>
      </w:pPr>
      <w:r>
        <w:rPr>
          <w:noProof/>
        </w:rPr>
        <w:drawing>
          <wp:inline distT="0" distB="0" distL="0" distR="0" wp14:anchorId="4F90EBC7" wp14:editId="71C44792">
            <wp:extent cx="5732145" cy="530415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67F" w14:textId="19F711C8" w:rsidR="00437162" w:rsidRDefault="00437162" w:rsidP="00437162">
      <w:pPr>
        <w:rPr>
          <w:rFonts w:eastAsia="맑은 고딕"/>
        </w:rPr>
      </w:pP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</w:p>
    <w:p w14:paraId="3671E0DA" w14:textId="07D1DC6F" w:rsidR="00437162" w:rsidRDefault="00437162" w:rsidP="00437162">
      <w:pPr>
        <w:pStyle w:val="af8"/>
        <w:numPr>
          <w:ilvl w:val="0"/>
          <w:numId w:val="39"/>
        </w:numPr>
        <w:ind w:leftChars="0"/>
        <w:rPr>
          <w:rFonts w:eastAsia="맑은 고딕"/>
        </w:rPr>
      </w:pPr>
      <w:r>
        <w:rPr>
          <w:rFonts w:eastAsia="맑은 고딕" w:hint="eastAsia"/>
        </w:rPr>
        <w:t>G</w:t>
      </w:r>
      <w:r>
        <w:rPr>
          <w:rFonts w:eastAsia="맑은 고딕"/>
        </w:rPr>
        <w:t>reedy</w:t>
      </w:r>
      <w:r>
        <w:rPr>
          <w:rFonts w:eastAsia="맑은 고딕" w:hint="eastAsia"/>
        </w:rPr>
        <w:t>알고리즘으로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  <w:r>
        <w:rPr>
          <w:rFonts w:eastAsia="맑은 고딕"/>
        </w:rPr>
        <w:t xml:space="preserve"> (</w:t>
      </w:r>
      <w:r>
        <w:rPr>
          <w:rFonts w:eastAsia="맑은 고딕" w:hint="eastAsia"/>
        </w:rPr>
        <w:t>좋은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조건에서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단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Local Optimal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빠지기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쉬움</w:t>
      </w:r>
      <w:r>
        <w:rPr>
          <w:rFonts w:eastAsia="맑은 고딕" w:hint="eastAsia"/>
        </w:rPr>
        <w:t>)</w:t>
      </w:r>
    </w:p>
    <w:p w14:paraId="1902397C" w14:textId="1E798810" w:rsidR="00437162" w:rsidRDefault="00437162" w:rsidP="00437162">
      <w:pPr>
        <w:pStyle w:val="af8"/>
        <w:numPr>
          <w:ilvl w:val="0"/>
          <w:numId w:val="39"/>
        </w:numPr>
        <w:ind w:leftChars="0"/>
        <w:rPr>
          <w:rFonts w:eastAsia="맑은 고딕"/>
        </w:rPr>
      </w:pPr>
      <w:r>
        <w:rPr>
          <w:rFonts w:eastAsia="맑은 고딕" w:hint="eastAsia"/>
        </w:rPr>
        <w:lastRenderedPageBreak/>
        <w:t>랜덤하게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초기화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r>
        <w:rPr>
          <w:rFonts w:eastAsia="맑은 고딕" w:hint="eastAsia"/>
        </w:rPr>
        <w:t>나쁜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조건에서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지속적인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</w:t>
      </w:r>
      <w:r>
        <w:rPr>
          <w:rFonts w:eastAsia="맑은 고딕" w:hint="eastAsia"/>
        </w:rPr>
        <w:t>)</w:t>
      </w:r>
    </w:p>
    <w:p w14:paraId="37659E5C" w14:textId="0129F7B4" w:rsidR="00437162" w:rsidRDefault="00437162" w:rsidP="00437162">
      <w:pPr>
        <w:pStyle w:val="af8"/>
        <w:numPr>
          <w:ilvl w:val="0"/>
          <w:numId w:val="39"/>
        </w:numPr>
        <w:ind w:leftChars="0"/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>ath_cost</w:t>
      </w:r>
      <w:r>
        <w:rPr>
          <w:rFonts w:eastAsia="맑은 고딕" w:hint="eastAsia"/>
        </w:rPr>
        <w:t>함수는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동일함</w:t>
      </w:r>
    </w:p>
    <w:p w14:paraId="42106F96" w14:textId="19B47E3D" w:rsidR="00437162" w:rsidRDefault="00437162" w:rsidP="00437162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S</w:t>
      </w:r>
      <w:r>
        <w:rPr>
          <w:rFonts w:ascii="바탕" w:eastAsia="바탕" w:hAnsi="바탕" w:cs="바탕"/>
        </w:rPr>
        <w:t>tep 3. Searching a path (Hill Climbing, 2-opt based)</w:t>
      </w:r>
    </w:p>
    <w:p w14:paraId="3C5BAB59" w14:textId="4F6E627C" w:rsidR="00437162" w:rsidRDefault="00437162" w:rsidP="00437162">
      <w:pPr>
        <w:rPr>
          <w:rFonts w:eastAsia="맑은 고딕"/>
        </w:rPr>
      </w:pPr>
      <w:r>
        <w:rPr>
          <w:noProof/>
        </w:rPr>
        <w:drawing>
          <wp:inline distT="0" distB="0" distL="0" distR="0" wp14:anchorId="336A0BF9" wp14:editId="435FDB57">
            <wp:extent cx="5732145" cy="6690360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DBF7" w14:textId="773276AC" w:rsidR="00437162" w:rsidRDefault="00437162" w:rsidP="00437162">
      <w:pPr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/>
        </w:rPr>
        <w:t>-opt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MAX_EVALUATION 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도달할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까지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개선함</w:t>
      </w:r>
    </w:p>
    <w:p w14:paraId="65FF928D" w14:textId="5A078BDC" w:rsidR="00437162" w:rsidRDefault="00437162" w:rsidP="00437162">
      <w:pPr>
        <w:rPr>
          <w:rFonts w:eastAsia="맑은 고딕"/>
        </w:rPr>
      </w:pPr>
    </w:p>
    <w:p w14:paraId="6E8D4B4A" w14:textId="3D8E43F4" w:rsidR="00437162" w:rsidRDefault="00437162" w:rsidP="00437162">
      <w:pPr>
        <w:rPr>
          <w:rFonts w:eastAsia="맑은 고딕"/>
        </w:rPr>
      </w:pPr>
    </w:p>
    <w:p w14:paraId="15D1BB0A" w14:textId="2A01287B" w:rsidR="00437162" w:rsidRDefault="00437162" w:rsidP="00437162">
      <w:pPr>
        <w:rPr>
          <w:rFonts w:eastAsia="맑은 고딕"/>
        </w:rPr>
      </w:pPr>
    </w:p>
    <w:p w14:paraId="097AB2DB" w14:textId="517CD106" w:rsidR="00437162" w:rsidRDefault="00437162" w:rsidP="00437162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M</w:t>
      </w:r>
      <w:r>
        <w:rPr>
          <w:rFonts w:ascii="바탕" w:eastAsia="바탕" w:hAnsi="바탕" w:cs="바탕"/>
        </w:rPr>
        <w:t>ain</w:t>
      </w:r>
    </w:p>
    <w:p w14:paraId="3C6BA7D9" w14:textId="5C7E37DC" w:rsidR="00533D67" w:rsidRDefault="00533D67" w:rsidP="00533D67">
      <w:pPr>
        <w:rPr>
          <w:rFonts w:eastAsia="맑은 고딕"/>
        </w:rPr>
      </w:pPr>
      <w:r>
        <w:rPr>
          <w:noProof/>
        </w:rPr>
        <w:drawing>
          <wp:inline distT="0" distB="0" distL="0" distR="0" wp14:anchorId="4325AB50" wp14:editId="627FD0E8">
            <wp:extent cx="5732145" cy="2500630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C1E" w14:textId="7BE761AF" w:rsidR="00533D67" w:rsidRDefault="00533D67" w:rsidP="00533D67">
      <w:pPr>
        <w:rPr>
          <w:rFonts w:eastAsia="맑은 고딕"/>
        </w:rPr>
      </w:pPr>
      <w:r>
        <w:rPr>
          <w:rFonts w:eastAsia="맑은 고딕" w:hint="eastAsia"/>
        </w:rPr>
        <w:t>G</w:t>
      </w:r>
      <w:r>
        <w:rPr>
          <w:rFonts w:eastAsia="맑은 고딕"/>
        </w:rPr>
        <w:t>reedy</w:t>
      </w:r>
      <w:r>
        <w:rPr>
          <w:rFonts w:eastAsia="맑은 고딕" w:hint="eastAsia"/>
        </w:rPr>
        <w:t>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동일</w:t>
      </w:r>
    </w:p>
    <w:p w14:paraId="769B7A72" w14:textId="0A884146" w:rsidR="00533D67" w:rsidRDefault="00533D67" w:rsidP="00533D67">
      <w:pPr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>nitialization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</w:p>
    <w:p w14:paraId="283CD999" w14:textId="402FD25C" w:rsidR="00533D67" w:rsidRDefault="00533D67" w:rsidP="00533D67">
      <w:pPr>
        <w:rPr>
          <w:rFonts w:eastAsia="맑은 고딕"/>
        </w:rPr>
      </w:pPr>
      <w:r>
        <w:rPr>
          <w:rFonts w:eastAsia="맑은 고딕"/>
        </w:rPr>
        <w:t>initialize = initialize_greedy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Greedy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</w:p>
    <w:p w14:paraId="17086280" w14:textId="4F239033" w:rsidR="00533D67" w:rsidRDefault="00533D67" w:rsidP="00533D67">
      <w:pPr>
        <w:rPr>
          <w:rFonts w:eastAsia="맑은 고딕"/>
        </w:rPr>
      </w:pPr>
      <w:r>
        <w:rPr>
          <w:rFonts w:eastAsia="맑은 고딕"/>
        </w:rPr>
        <w:t>initialize = initialize_random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랜덤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</w:p>
    <w:p w14:paraId="225FD0C4" w14:textId="11FAFE6E" w:rsidR="00533D67" w:rsidRDefault="00533D67" w:rsidP="00533D67">
      <w:pPr>
        <w:rPr>
          <w:rFonts w:eastAsia="맑은 고딕"/>
        </w:rPr>
      </w:pP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나머지는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주석처리</w:t>
      </w:r>
    </w:p>
    <w:p w14:paraId="05A5F7D4" w14:textId="77777777" w:rsidR="00533D67" w:rsidRPr="00533D67" w:rsidRDefault="00533D67" w:rsidP="00533D67">
      <w:pPr>
        <w:rPr>
          <w:rFonts w:eastAsia="맑은 고딕"/>
        </w:rPr>
      </w:pPr>
    </w:p>
    <w:p w14:paraId="37DE06BE" w14:textId="58C22EF4" w:rsidR="00172DA0" w:rsidRDefault="00172DA0" w:rsidP="00172DA0">
      <w:pPr>
        <w:rPr>
          <w:rFonts w:eastAsia="맑은 고딕"/>
          <w:b/>
          <w:bCs/>
        </w:rPr>
      </w:pPr>
      <w:r w:rsidRPr="00172DA0">
        <w:rPr>
          <w:rFonts w:eastAsia="맑은 고딕" w:hint="eastAsia"/>
          <w:b/>
          <w:bCs/>
        </w:rPr>
        <w:t>마찬가지로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경로를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그린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그림의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경우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또한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처음에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화면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앞으로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나오지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않으므로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/>
          <w:b/>
          <w:bCs/>
        </w:rPr>
        <w:t>Alt-tab</w:t>
      </w:r>
      <w:r w:rsidRPr="00172DA0">
        <w:rPr>
          <w:rFonts w:eastAsia="맑은 고딕" w:hint="eastAsia"/>
          <w:b/>
          <w:bCs/>
        </w:rPr>
        <w:t>을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눌러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경로</w:t>
      </w:r>
      <w:r w:rsidRPr="00172DA0">
        <w:rPr>
          <w:rFonts w:eastAsia="맑은 고딕" w:hint="eastAsia"/>
          <w:b/>
          <w:bCs/>
        </w:rPr>
        <w:t xml:space="preserve"> </w:t>
      </w:r>
      <w:r w:rsidRPr="00172DA0">
        <w:rPr>
          <w:rFonts w:eastAsia="맑은 고딕" w:hint="eastAsia"/>
          <w:b/>
          <w:bCs/>
        </w:rPr>
        <w:t>확인</w:t>
      </w:r>
    </w:p>
    <w:p w14:paraId="5BB57399" w14:textId="77777777" w:rsidR="00172DA0" w:rsidRDefault="00172DA0" w:rsidP="00172DA0">
      <w:pPr>
        <w:jc w:val="center"/>
        <w:rPr>
          <w:rFonts w:eastAsia="맑은 고딕"/>
        </w:rPr>
      </w:pPr>
      <w:r>
        <w:rPr>
          <w:noProof/>
        </w:rPr>
        <w:drawing>
          <wp:inline distT="0" distB="0" distL="0" distR="0" wp14:anchorId="3A121FCD" wp14:editId="645ADD54">
            <wp:extent cx="2990850" cy="26548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5732" cy="26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A6D9" w14:textId="77777777" w:rsidR="0046504C" w:rsidRDefault="0046504C" w:rsidP="00172DA0">
      <w:pPr>
        <w:jc w:val="center"/>
        <w:rPr>
          <w:rFonts w:eastAsia="맑은 고딕"/>
        </w:rPr>
      </w:pPr>
    </w:p>
    <w:p w14:paraId="0EADACC0" w14:textId="77777777" w:rsidR="0046504C" w:rsidRDefault="0046504C" w:rsidP="0046504C">
      <w:pPr>
        <w:pStyle w:val="1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C</w:t>
      </w:r>
      <w:r>
        <w:rPr>
          <w:rFonts w:ascii="바탕" w:eastAsia="바탕" w:hAnsi="바탕" w:cs="바탕"/>
        </w:rPr>
        <w:t>ontact</w:t>
      </w:r>
    </w:p>
    <w:p w14:paraId="37C8F407" w14:textId="6B0CB7C2" w:rsidR="0046504C" w:rsidRDefault="005A7514" w:rsidP="0046504C">
      <w:pPr>
        <w:rPr>
          <w:rFonts w:eastAsia="맑은 고딕"/>
        </w:rPr>
      </w:pPr>
      <w:r>
        <w:rPr>
          <w:rFonts w:eastAsia="맑은 고딕" w:hint="eastAsia"/>
        </w:rPr>
        <w:t>수업조교</w:t>
      </w:r>
      <w:r>
        <w:rPr>
          <w:rFonts w:eastAsia="맑은 고딕"/>
        </w:rPr>
        <w:t xml:space="preserve">: </w:t>
      </w:r>
      <w:r w:rsidR="0046504C">
        <w:rPr>
          <w:rFonts w:eastAsia="맑은 고딕" w:hint="eastAsia"/>
        </w:rPr>
        <w:t>박사과정</w:t>
      </w:r>
      <w:r w:rsidR="0046504C">
        <w:rPr>
          <w:rFonts w:eastAsia="맑은 고딕" w:hint="eastAsia"/>
        </w:rPr>
        <w:t xml:space="preserve"> </w:t>
      </w:r>
      <w:r w:rsidR="0046504C">
        <w:rPr>
          <w:rFonts w:eastAsia="맑은 고딕" w:hint="eastAsia"/>
        </w:rPr>
        <w:t>서왕덕</w:t>
      </w:r>
    </w:p>
    <w:p w14:paraId="334685D0" w14:textId="77777777" w:rsidR="0046504C" w:rsidRPr="0046504C" w:rsidRDefault="0046504C" w:rsidP="0046504C">
      <w:pPr>
        <w:rPr>
          <w:rFonts w:eastAsia="맑은 고딕"/>
        </w:rPr>
      </w:pPr>
      <w:r>
        <w:rPr>
          <w:rFonts w:eastAsia="맑은 고딕"/>
        </w:rPr>
        <w:t>Mail: seowangduk@gmail.com</w:t>
      </w:r>
    </w:p>
    <w:p w14:paraId="33884B2A" w14:textId="71435908" w:rsidR="0046504C" w:rsidRPr="0046504C" w:rsidRDefault="005A7514" w:rsidP="0046504C">
      <w:pPr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/>
        </w:rPr>
        <w:t>08</w:t>
      </w:r>
      <w:r>
        <w:rPr>
          <w:rFonts w:eastAsia="맑은 고딕" w:hint="eastAsia"/>
        </w:rPr>
        <w:t>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218</w:t>
      </w:r>
      <w:r>
        <w:rPr>
          <w:rFonts w:eastAsia="맑은 고딕" w:hint="eastAsia"/>
        </w:rPr>
        <w:t>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인공지능연구실</w:t>
      </w:r>
    </w:p>
    <w:sectPr w:rsidR="0046504C" w:rsidRPr="0046504C" w:rsidSect="00855982">
      <w:footerReference w:type="default" r:id="rId2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3A00D" w14:textId="77777777" w:rsidR="0084713A" w:rsidRDefault="0084713A" w:rsidP="00855982">
      <w:pPr>
        <w:spacing w:after="0" w:line="240" w:lineRule="auto"/>
      </w:pPr>
      <w:r>
        <w:separator/>
      </w:r>
    </w:p>
  </w:endnote>
  <w:endnote w:type="continuationSeparator" w:id="0">
    <w:p w14:paraId="25AE6FE2" w14:textId="77777777" w:rsidR="0084713A" w:rsidRDefault="0084713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4B696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C0E0" w14:textId="77777777" w:rsidR="0084713A" w:rsidRDefault="0084713A" w:rsidP="00855982">
      <w:pPr>
        <w:spacing w:after="0" w:line="240" w:lineRule="auto"/>
      </w:pPr>
      <w:r>
        <w:separator/>
      </w:r>
    </w:p>
  </w:footnote>
  <w:footnote w:type="continuationSeparator" w:id="0">
    <w:p w14:paraId="38717F23" w14:textId="77777777" w:rsidR="0084713A" w:rsidRDefault="0084713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D26EC"/>
    <w:multiLevelType w:val="hybridMultilevel"/>
    <w:tmpl w:val="AC18A89E"/>
    <w:lvl w:ilvl="0" w:tplc="8F16C09C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08763C"/>
    <w:multiLevelType w:val="hybridMultilevel"/>
    <w:tmpl w:val="B63C9104"/>
    <w:lvl w:ilvl="0" w:tplc="BFEE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1F41D8C"/>
    <w:multiLevelType w:val="hybridMultilevel"/>
    <w:tmpl w:val="0C8460BC"/>
    <w:lvl w:ilvl="0" w:tplc="79B22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77695F"/>
    <w:multiLevelType w:val="hybridMultilevel"/>
    <w:tmpl w:val="BD528F56"/>
    <w:lvl w:ilvl="0" w:tplc="1AA69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A63870"/>
    <w:multiLevelType w:val="hybridMultilevel"/>
    <w:tmpl w:val="23F84820"/>
    <w:lvl w:ilvl="0" w:tplc="9C3E66B2">
      <w:numFmt w:val="bullet"/>
      <w:lvlText w:val="-"/>
      <w:lvlJc w:val="left"/>
      <w:pPr>
        <w:ind w:left="760" w:hanging="360"/>
      </w:pPr>
      <w:rPr>
        <w:rFonts w:ascii="Calibri" w:eastAsia="맑은 고딕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4204689"/>
    <w:multiLevelType w:val="hybridMultilevel"/>
    <w:tmpl w:val="B8E82992"/>
    <w:lvl w:ilvl="0" w:tplc="044EA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211380"/>
    <w:multiLevelType w:val="hybridMultilevel"/>
    <w:tmpl w:val="DDF0DA60"/>
    <w:lvl w:ilvl="0" w:tplc="1D06D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696D04"/>
    <w:multiLevelType w:val="hybridMultilevel"/>
    <w:tmpl w:val="02421970"/>
    <w:lvl w:ilvl="0" w:tplc="ABCE9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DA03B4"/>
    <w:multiLevelType w:val="hybridMultilevel"/>
    <w:tmpl w:val="34CE1454"/>
    <w:lvl w:ilvl="0" w:tplc="B852D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850FC9"/>
    <w:multiLevelType w:val="hybridMultilevel"/>
    <w:tmpl w:val="ED7E9EF6"/>
    <w:lvl w:ilvl="0" w:tplc="158E2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3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1"/>
  </w:num>
  <w:num w:numId="30">
    <w:abstractNumId w:val="17"/>
  </w:num>
  <w:num w:numId="31">
    <w:abstractNumId w:val="25"/>
  </w:num>
  <w:num w:numId="32">
    <w:abstractNumId w:val="24"/>
  </w:num>
  <w:num w:numId="33">
    <w:abstractNumId w:val="26"/>
  </w:num>
  <w:num w:numId="34">
    <w:abstractNumId w:val="10"/>
  </w:num>
  <w:num w:numId="35">
    <w:abstractNumId w:val="20"/>
  </w:num>
  <w:num w:numId="36">
    <w:abstractNumId w:val="27"/>
  </w:num>
  <w:num w:numId="37">
    <w:abstractNumId w:val="22"/>
  </w:num>
  <w:num w:numId="38">
    <w:abstractNumId w:val="1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B4"/>
    <w:rsid w:val="00021956"/>
    <w:rsid w:val="00100BBC"/>
    <w:rsid w:val="00172DA0"/>
    <w:rsid w:val="001D4362"/>
    <w:rsid w:val="001F197B"/>
    <w:rsid w:val="001F20A9"/>
    <w:rsid w:val="00220556"/>
    <w:rsid w:val="002520E6"/>
    <w:rsid w:val="002679E8"/>
    <w:rsid w:val="002B40BB"/>
    <w:rsid w:val="00313BDD"/>
    <w:rsid w:val="00420DB5"/>
    <w:rsid w:val="00437162"/>
    <w:rsid w:val="00440749"/>
    <w:rsid w:val="0046504C"/>
    <w:rsid w:val="004B099A"/>
    <w:rsid w:val="004F5FBF"/>
    <w:rsid w:val="00533D67"/>
    <w:rsid w:val="005A427F"/>
    <w:rsid w:val="005A7514"/>
    <w:rsid w:val="005D12B4"/>
    <w:rsid w:val="006634F0"/>
    <w:rsid w:val="006774EF"/>
    <w:rsid w:val="006D3C62"/>
    <w:rsid w:val="00701FE7"/>
    <w:rsid w:val="00777B95"/>
    <w:rsid w:val="007833A7"/>
    <w:rsid w:val="007A25AB"/>
    <w:rsid w:val="007A7680"/>
    <w:rsid w:val="007E185C"/>
    <w:rsid w:val="007F6194"/>
    <w:rsid w:val="00810915"/>
    <w:rsid w:val="00843EB5"/>
    <w:rsid w:val="0084713A"/>
    <w:rsid w:val="00855982"/>
    <w:rsid w:val="0088189F"/>
    <w:rsid w:val="00893951"/>
    <w:rsid w:val="00903715"/>
    <w:rsid w:val="00916253"/>
    <w:rsid w:val="00931A4E"/>
    <w:rsid w:val="00962718"/>
    <w:rsid w:val="00964B34"/>
    <w:rsid w:val="009723C4"/>
    <w:rsid w:val="0098187B"/>
    <w:rsid w:val="009A08A8"/>
    <w:rsid w:val="009B7C8E"/>
    <w:rsid w:val="009D291F"/>
    <w:rsid w:val="00A10484"/>
    <w:rsid w:val="00A3099D"/>
    <w:rsid w:val="00A36389"/>
    <w:rsid w:val="00A540F9"/>
    <w:rsid w:val="00AF72C1"/>
    <w:rsid w:val="00B31F47"/>
    <w:rsid w:val="00BD2257"/>
    <w:rsid w:val="00CA3187"/>
    <w:rsid w:val="00CE1CCD"/>
    <w:rsid w:val="00CF3BC7"/>
    <w:rsid w:val="00D703A2"/>
    <w:rsid w:val="00DB6970"/>
    <w:rsid w:val="00DC30FF"/>
    <w:rsid w:val="00E228C1"/>
    <w:rsid w:val="00E52AEB"/>
    <w:rsid w:val="00E55BA3"/>
    <w:rsid w:val="00E604F1"/>
    <w:rsid w:val="00EE789B"/>
    <w:rsid w:val="00F74403"/>
    <w:rsid w:val="00FA013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757E"/>
  <w15:chartTrackingRefBased/>
  <w15:docId w15:val="{63E0FA17-4E66-4F38-8AA8-9F7005A3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AF72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racefulprograming.tistory.com/12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PC_1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E6C43C-F571-4DF5-8DB0-ED5D85CF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1165</TotalTime>
  <Pages>11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CalPC_1</dc:creator>
  <cp:lastModifiedBy>서왕덕</cp:lastModifiedBy>
  <cp:revision>31</cp:revision>
  <dcterms:created xsi:type="dcterms:W3CDTF">2020-09-03T00:23:00Z</dcterms:created>
  <dcterms:modified xsi:type="dcterms:W3CDTF">2020-09-09T07:19:00Z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