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DD91" w14:textId="5DA744BC" w:rsidR="00A10484" w:rsidRDefault="005D12B4" w:rsidP="005D12B4">
      <w:pPr>
        <w:pStyle w:val="a3"/>
        <w:jc w:val="center"/>
        <w:rPr>
          <w:rFonts w:ascii="바탕" w:eastAsia="바탕" w:hAnsi="바탕" w:cs="바탕"/>
          <w:b/>
          <w:bCs/>
          <w:sz w:val="48"/>
          <w:szCs w:val="48"/>
        </w:rPr>
      </w:pP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 xml:space="preserve">인공지능 </w:t>
      </w:r>
      <w:r w:rsidRPr="005D12B4">
        <w:rPr>
          <w:rFonts w:ascii="바탕" w:eastAsia="바탕" w:hAnsi="바탕" w:cs="바탕"/>
          <w:b/>
          <w:bCs/>
          <w:sz w:val="48"/>
          <w:szCs w:val="48"/>
        </w:rPr>
        <w:t xml:space="preserve">TSP </w:t>
      </w: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>과제 샘플코드 설명</w:t>
      </w:r>
    </w:p>
    <w:p w14:paraId="2941CD55" w14:textId="77777777" w:rsidR="009B7C8E" w:rsidRPr="009B7C8E" w:rsidRDefault="009B7C8E" w:rsidP="009B7C8E">
      <w:pPr>
        <w:pStyle w:val="a3"/>
        <w:jc w:val="right"/>
        <w:rPr>
          <w:b/>
          <w:bCs/>
          <w:sz w:val="20"/>
          <w:szCs w:val="20"/>
        </w:rPr>
      </w:pPr>
    </w:p>
    <w:p w14:paraId="281D0364" w14:textId="0A97D68A" w:rsidR="00A3099D" w:rsidRPr="00A3099D" w:rsidRDefault="00A3099D" w:rsidP="00A3099D">
      <w:pPr>
        <w:pStyle w:val="1"/>
      </w:pPr>
      <w:r>
        <w:rPr>
          <w:rFonts w:ascii="바탕" w:eastAsia="바탕" w:hAnsi="바탕" w:cs="바탕" w:hint="eastAsia"/>
        </w:rPr>
        <w:t>코드 설명</w:t>
      </w:r>
    </w:p>
    <w:p w14:paraId="423E526C" w14:textId="2CAC1642" w:rsidR="00E228C1" w:rsidRPr="00962718" w:rsidRDefault="00962718" w:rsidP="00962718">
      <w:pPr>
        <w:pStyle w:val="2"/>
        <w:rPr>
          <w:rFonts w:eastAsia="맑은 고딕"/>
        </w:rPr>
      </w:pPr>
      <w:proofErr w:type="spellStart"/>
      <w:r>
        <w:rPr>
          <w:rFonts w:eastAsia="맑은 고딕"/>
        </w:rPr>
        <w:t>TSP_</w:t>
      </w:r>
      <w:proofErr w:type="gramStart"/>
      <w:r w:rsidR="00956440">
        <w:rPr>
          <w:rFonts w:eastAsia="맑은 고딕"/>
        </w:rPr>
        <w:t>GA</w:t>
      </w:r>
      <w:r>
        <w:rPr>
          <w:rFonts w:eastAsia="맑은 고딕"/>
        </w:rPr>
        <w:t>.ipynb</w:t>
      </w:r>
      <w:proofErr w:type="spellEnd"/>
      <w:proofErr w:type="gramEnd"/>
      <w:r w:rsidR="00956440">
        <w:rPr>
          <w:rFonts w:eastAsia="맑은 고딕"/>
        </w:rPr>
        <w:t xml:space="preserve"> – </w:t>
      </w:r>
      <w:r w:rsidR="00956440" w:rsidRPr="00C93C3A">
        <w:rPr>
          <w:rFonts w:eastAsia="맑은 고딕"/>
          <w:color w:val="FF0000"/>
        </w:rPr>
        <w:t>Genetic Algorithm</w:t>
      </w:r>
    </w:p>
    <w:p w14:paraId="782DC8C7" w14:textId="573A7547" w:rsidR="00E228C1" w:rsidRDefault="00E604F1" w:rsidP="00E604F1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알고리즘 설명</w:t>
      </w:r>
    </w:p>
    <w:p w14:paraId="459B2CFD" w14:textId="738AE52D" w:rsidR="00437162" w:rsidRDefault="009A7831" w:rsidP="009A783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다수의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(Greedy, 2-opt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랜덤하게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뒤집은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랜덤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>)</w:t>
      </w:r>
    </w:p>
    <w:p w14:paraId="3286E9C8" w14:textId="67493936" w:rsidR="009A7831" w:rsidRDefault="009A7831" w:rsidP="009A783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S</w:t>
      </w:r>
      <w:r>
        <w:rPr>
          <w:rFonts w:eastAsia="맑은 고딕"/>
        </w:rPr>
        <w:t xml:space="preserve">election </w:t>
      </w:r>
      <w:r>
        <w:rPr>
          <w:rFonts w:eastAsia="맑은 고딕" w:hint="eastAsia"/>
        </w:rPr>
        <w:t>알고리즘</w:t>
      </w:r>
      <w:r>
        <w:rPr>
          <w:rFonts w:eastAsia="맑은 고딕"/>
        </w:rPr>
        <w:t xml:space="preserve"> (Tournament Selection)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C</w:t>
      </w:r>
      <w:r>
        <w:rPr>
          <w:rFonts w:eastAsia="맑은 고딕"/>
        </w:rPr>
        <w:t xml:space="preserve">rossover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mutation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</w:t>
      </w:r>
    </w:p>
    <w:p w14:paraId="3B36DD52" w14:textId="53BEE3CD" w:rsidR="009A7831" w:rsidRDefault="009A7831" w:rsidP="009A7831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/>
        </w:rPr>
        <w:t>Crossover(PMX), Permutation(Swap)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새로운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생성</w:t>
      </w:r>
    </w:p>
    <w:p w14:paraId="38B26C45" w14:textId="56A4469C" w:rsidR="001054A9" w:rsidRDefault="001054A9" w:rsidP="001054A9">
      <w:pPr>
        <w:pStyle w:val="af8"/>
        <w:numPr>
          <w:ilvl w:val="0"/>
          <w:numId w:val="38"/>
        </w:numPr>
        <w:ind w:leftChars="0"/>
        <w:rPr>
          <w:rFonts w:eastAsia="맑은 고딕"/>
        </w:rPr>
      </w:pPr>
      <w:r>
        <w:rPr>
          <w:rFonts w:eastAsia="맑은 고딕" w:hint="eastAsia"/>
        </w:rPr>
        <w:t>기존의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좋은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제거</w:t>
      </w:r>
    </w:p>
    <w:p w14:paraId="5E82A078" w14:textId="77777777" w:rsidR="001054A9" w:rsidRDefault="001054A9" w:rsidP="001054A9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S</w:t>
      </w:r>
      <w:r>
        <w:rPr>
          <w:rFonts w:ascii="바탕" w:eastAsia="바탕" w:hAnsi="바탕" w:cs="바탕"/>
        </w:rPr>
        <w:t xml:space="preserve">tep 0 – </w:t>
      </w:r>
      <w:r>
        <w:rPr>
          <w:rFonts w:ascii="바탕" w:eastAsia="바탕" w:hAnsi="바탕" w:cs="바탕" w:hint="eastAsia"/>
        </w:rPr>
        <w:t>I</w:t>
      </w:r>
      <w:r>
        <w:rPr>
          <w:rFonts w:ascii="바탕" w:eastAsia="바탕" w:hAnsi="바탕" w:cs="바탕"/>
        </w:rPr>
        <w:t>mporting Packages and Global Setting</w:t>
      </w:r>
    </w:p>
    <w:p w14:paraId="7735A80F" w14:textId="1A2FB731" w:rsidR="001054A9" w:rsidRDefault="001054A9" w:rsidP="001054A9">
      <w:pPr>
        <w:rPr>
          <w:rFonts w:eastAsia="맑은 고딕"/>
        </w:rPr>
      </w:pPr>
      <w:r>
        <w:rPr>
          <w:noProof/>
        </w:rPr>
        <w:drawing>
          <wp:inline distT="0" distB="0" distL="0" distR="0" wp14:anchorId="33938C6C" wp14:editId="55DD61D8">
            <wp:extent cx="5732145" cy="4451350"/>
            <wp:effectExtent l="0" t="0" r="190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847E" w14:textId="1B16DD1E" w:rsidR="001054A9" w:rsidRDefault="001054A9" w:rsidP="001054A9">
      <w:pPr>
        <w:pStyle w:val="af8"/>
        <w:numPr>
          <w:ilvl w:val="0"/>
          <w:numId w:val="41"/>
        </w:numPr>
        <w:ind w:leftChars="0"/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 xml:space="preserve">OOL_SIZE: </w:t>
      </w:r>
      <w:r>
        <w:rPr>
          <w:rFonts w:eastAsia="맑은 고딕" w:hint="eastAsia"/>
        </w:rPr>
        <w:t>생성할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</w:t>
      </w:r>
    </w:p>
    <w:p w14:paraId="572D77ED" w14:textId="677CD60F" w:rsidR="001054A9" w:rsidRDefault="001054A9" w:rsidP="001054A9">
      <w:pPr>
        <w:pStyle w:val="af8"/>
        <w:numPr>
          <w:ilvl w:val="0"/>
          <w:numId w:val="41"/>
        </w:numPr>
        <w:ind w:leftChars="0"/>
        <w:rPr>
          <w:rFonts w:eastAsia="맑은 고딕"/>
        </w:rPr>
      </w:pPr>
      <w:r>
        <w:rPr>
          <w:rFonts w:eastAsia="맑은 고딕"/>
        </w:rPr>
        <w:lastRenderedPageBreak/>
        <w:t xml:space="preserve">RANDOM_RATIO: </w:t>
      </w:r>
      <w:r>
        <w:rPr>
          <w:rFonts w:eastAsia="맑은 고딕" w:hint="eastAsia"/>
        </w:rPr>
        <w:t>생성할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Random Initialize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</w:t>
      </w:r>
    </w:p>
    <w:p w14:paraId="3B2CE886" w14:textId="726F96A6" w:rsidR="00BB353C" w:rsidRDefault="00BB353C" w:rsidP="001054A9">
      <w:pPr>
        <w:pStyle w:val="af8"/>
        <w:numPr>
          <w:ilvl w:val="0"/>
          <w:numId w:val="41"/>
        </w:numPr>
        <w:ind w:leftChars="0"/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 xml:space="preserve">TERATIONS: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>G</w:t>
      </w:r>
      <w:r>
        <w:rPr>
          <w:rFonts w:eastAsia="맑은 고딕"/>
        </w:rPr>
        <w:t>enetic Algorithm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회수</w:t>
      </w:r>
    </w:p>
    <w:p w14:paraId="5939D87E" w14:textId="1E89E4B8" w:rsidR="00972472" w:rsidRPr="00972472" w:rsidRDefault="00972472" w:rsidP="00972472">
      <w:pPr>
        <w:pStyle w:val="af8"/>
        <w:numPr>
          <w:ilvl w:val="0"/>
          <w:numId w:val="41"/>
        </w:numPr>
        <w:ind w:leftChars="0"/>
        <w:rPr>
          <w:rFonts w:eastAsia="맑은 고딕"/>
        </w:rPr>
      </w:pPr>
      <w:r>
        <w:rPr>
          <w:rFonts w:eastAsia="맑은 고딕" w:hint="eastAsia"/>
        </w:rPr>
        <w:t>K</w:t>
      </w:r>
      <w:r>
        <w:rPr>
          <w:rFonts w:eastAsia="맑은 고딕"/>
        </w:rPr>
        <w:t xml:space="preserve">: </w:t>
      </w:r>
      <w:r>
        <w:rPr>
          <w:rFonts w:eastAsia="맑은 고딕" w:hint="eastAsia"/>
        </w:rPr>
        <w:t>S</w:t>
      </w:r>
      <w:r>
        <w:rPr>
          <w:rFonts w:eastAsia="맑은 고딕"/>
        </w:rPr>
        <w:t>election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Tournament Size </w:t>
      </w:r>
      <w:r>
        <w:rPr>
          <w:rFonts w:eastAsia="맑은 고딕" w:hint="eastAsia"/>
        </w:rPr>
        <w:t>조절</w:t>
      </w:r>
    </w:p>
    <w:p w14:paraId="40148FCB" w14:textId="42A2B366" w:rsidR="00437162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S</w:t>
      </w:r>
      <w:r>
        <w:rPr>
          <w:rFonts w:ascii="바탕" w:eastAsia="바탕" w:hAnsi="바탕" w:cs="바탕"/>
        </w:rPr>
        <w:t>tep 2. Initialization</w:t>
      </w:r>
    </w:p>
    <w:p w14:paraId="76C93069" w14:textId="6ACF9517" w:rsidR="00437162" w:rsidRDefault="00D8027D" w:rsidP="00437162">
      <w:pPr>
        <w:rPr>
          <w:rFonts w:eastAsia="맑은 고딕"/>
        </w:rPr>
      </w:pPr>
      <w:r>
        <w:rPr>
          <w:noProof/>
        </w:rPr>
        <w:drawing>
          <wp:inline distT="0" distB="0" distL="0" distR="0" wp14:anchorId="070CAAC1" wp14:editId="482F26A3">
            <wp:extent cx="5732145" cy="4171315"/>
            <wp:effectExtent l="0" t="0" r="190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E77F" w14:textId="6F139BD2" w:rsidR="001A7DBF" w:rsidRDefault="001A7DBF" w:rsidP="001A7DBF">
      <w:pPr>
        <w:pStyle w:val="af8"/>
        <w:numPr>
          <w:ilvl w:val="0"/>
          <w:numId w:val="42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t</w:t>
      </w:r>
      <w:r>
        <w:rPr>
          <w:rFonts w:eastAsia="맑은 고딕"/>
        </w:rPr>
        <w:t>wo_opt_swap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s</w:t>
      </w:r>
      <w:r>
        <w:rPr>
          <w:rFonts w:eastAsia="맑은 고딕"/>
        </w:rPr>
        <w:t xml:space="preserve">teps </w:t>
      </w:r>
      <w:proofErr w:type="gramStart"/>
      <w:r>
        <w:rPr>
          <w:rFonts w:eastAsia="맑은 고딕" w:hint="eastAsia"/>
        </w:rPr>
        <w:t>개수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만큼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랜덤하게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2-opt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뒤집음</w:t>
      </w:r>
    </w:p>
    <w:p w14:paraId="5E4DAB51" w14:textId="3D1E2247" w:rsidR="001A7DBF" w:rsidRDefault="001A7DBF" w:rsidP="001A7DBF">
      <w:pPr>
        <w:pStyle w:val="af8"/>
        <w:numPr>
          <w:ilvl w:val="0"/>
          <w:numId w:val="42"/>
        </w:numPr>
        <w:ind w:leftChars="0"/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 xml:space="preserve">nitialization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</w:t>
      </w:r>
      <w:proofErr w:type="spellStart"/>
      <w:r w:rsidR="00F752F0">
        <w:rPr>
          <w:rFonts w:eastAsia="맑은 고딕" w:hint="eastAsia"/>
        </w:rPr>
        <w:t>그리디</w:t>
      </w:r>
      <w:proofErr w:type="spellEnd"/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기반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경로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/>
        </w:rPr>
        <w:t>1</w:t>
      </w:r>
      <w:r w:rsidR="00F752F0">
        <w:rPr>
          <w:rFonts w:eastAsia="맑은 고딕" w:hint="eastAsia"/>
        </w:rPr>
        <w:t>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생성</w:t>
      </w:r>
      <w:r w:rsidR="00F752F0">
        <w:rPr>
          <w:rFonts w:eastAsia="맑은 고딕" w:hint="eastAsia"/>
        </w:rPr>
        <w:t>,</w:t>
      </w:r>
      <w:r w:rsidR="00F752F0">
        <w:rPr>
          <w:rFonts w:eastAsia="맑은 고딕"/>
        </w:rPr>
        <w:t xml:space="preserve"> RANDOM_</w:t>
      </w:r>
      <w:proofErr w:type="gramStart"/>
      <w:r w:rsidR="00F752F0">
        <w:rPr>
          <w:rFonts w:eastAsia="맑은 고딕"/>
        </w:rPr>
        <w:t xml:space="preserve">RATIO </w:t>
      </w:r>
      <w:r w:rsidR="00F752F0">
        <w:rPr>
          <w:rFonts w:eastAsia="맑은 고딕" w:hint="eastAsia"/>
        </w:rPr>
        <w:t>의</w:t>
      </w:r>
      <w:proofErr w:type="gramEnd"/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비중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만큼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랜덤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경로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생성</w:t>
      </w:r>
      <w:r w:rsidR="00F752F0">
        <w:rPr>
          <w:rFonts w:eastAsia="맑은 고딕" w:hint="eastAsia"/>
        </w:rPr>
        <w:t>,</w:t>
      </w:r>
      <w:r w:rsidR="00F752F0">
        <w:rPr>
          <w:rFonts w:eastAsia="맑은 고딕"/>
        </w:rPr>
        <w:t xml:space="preserve"> </w:t>
      </w:r>
      <w:proofErr w:type="spellStart"/>
      <w:r w:rsidR="00F752F0">
        <w:rPr>
          <w:rFonts w:eastAsia="맑은 고딕" w:hint="eastAsia"/>
        </w:rPr>
        <w:t>그리디</w:t>
      </w:r>
      <w:proofErr w:type="spellEnd"/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기반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경로에서</w:t>
      </w:r>
      <w:r w:rsidR="00F752F0">
        <w:rPr>
          <w:rFonts w:eastAsia="맑은 고딕" w:hint="eastAsia"/>
        </w:rPr>
        <w:t xml:space="preserve"> </w:t>
      </w:r>
      <w:proofErr w:type="spellStart"/>
      <w:r w:rsidR="00F752F0">
        <w:rPr>
          <w:rFonts w:eastAsia="맑은 고딕"/>
        </w:rPr>
        <w:t>two_opt_swap</w:t>
      </w:r>
      <w:proofErr w:type="spellEnd"/>
      <w:r w:rsidR="00F752F0">
        <w:rPr>
          <w:rFonts w:eastAsia="맑은 고딕"/>
        </w:rPr>
        <w:t xml:space="preserve"> </w:t>
      </w:r>
      <w:r w:rsidR="00F752F0">
        <w:rPr>
          <w:rFonts w:eastAsia="맑은 고딕" w:hint="eastAsia"/>
        </w:rPr>
        <w:t>함수를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사용한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경로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남은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경로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수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만큼</w:t>
      </w:r>
      <w:r w:rsidR="00F752F0">
        <w:rPr>
          <w:rFonts w:eastAsia="맑은 고딕" w:hint="eastAsia"/>
        </w:rPr>
        <w:t xml:space="preserve"> </w:t>
      </w:r>
      <w:r w:rsidR="00F752F0">
        <w:rPr>
          <w:rFonts w:eastAsia="맑은 고딕" w:hint="eastAsia"/>
        </w:rPr>
        <w:t>생성</w:t>
      </w:r>
    </w:p>
    <w:p w14:paraId="4815C9D8" w14:textId="77777777" w:rsidR="00F752F0" w:rsidRPr="00D156A6" w:rsidRDefault="00F752F0" w:rsidP="00D156A6">
      <w:pPr>
        <w:ind w:left="400"/>
        <w:rPr>
          <w:rFonts w:eastAsia="맑은 고딕"/>
        </w:rPr>
      </w:pPr>
    </w:p>
    <w:p w14:paraId="38978133" w14:textId="77777777" w:rsidR="001A7DBF" w:rsidRPr="001A7DBF" w:rsidRDefault="001A7DBF" w:rsidP="00437162">
      <w:pPr>
        <w:rPr>
          <w:rFonts w:eastAsia="맑은 고딕"/>
        </w:rPr>
      </w:pPr>
    </w:p>
    <w:p w14:paraId="42106F96" w14:textId="1FB23267" w:rsidR="00437162" w:rsidRDefault="00437162" w:rsidP="00437162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S</w:t>
      </w:r>
      <w:r>
        <w:rPr>
          <w:rFonts w:ascii="바탕" w:eastAsia="바탕" w:hAnsi="바탕" w:cs="바탕"/>
        </w:rPr>
        <w:t xml:space="preserve">tep 3. </w:t>
      </w:r>
      <w:r w:rsidR="00D156A6">
        <w:rPr>
          <w:rFonts w:ascii="바탕" w:eastAsia="바탕" w:hAnsi="바탕" w:cs="바탕" w:hint="eastAsia"/>
        </w:rPr>
        <w:t>S</w:t>
      </w:r>
      <w:r w:rsidR="00D156A6">
        <w:rPr>
          <w:rFonts w:ascii="바탕" w:eastAsia="바탕" w:hAnsi="바탕" w:cs="바탕"/>
        </w:rPr>
        <w:t>election</w:t>
      </w:r>
    </w:p>
    <w:p w14:paraId="3C5BAB59" w14:textId="7F2328F7" w:rsidR="00437162" w:rsidRDefault="0032622A" w:rsidP="00437162">
      <w:pPr>
        <w:rPr>
          <w:rFonts w:eastAsia="맑은 고딕"/>
        </w:rPr>
      </w:pPr>
      <w:r>
        <w:rPr>
          <w:noProof/>
        </w:rPr>
        <w:drawing>
          <wp:inline distT="0" distB="0" distL="0" distR="0" wp14:anchorId="5F99CABD" wp14:editId="5E8DC09D">
            <wp:extent cx="5732145" cy="320802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B4A" w14:textId="31CC9B38" w:rsidR="00437162" w:rsidRDefault="00C22F3D" w:rsidP="0032622A">
      <w:pPr>
        <w:pStyle w:val="af8"/>
        <w:numPr>
          <w:ilvl w:val="0"/>
          <w:numId w:val="43"/>
        </w:numPr>
        <w:ind w:leftChars="0"/>
        <w:rPr>
          <w:rFonts w:eastAsia="맑은 고딕"/>
        </w:rPr>
      </w:pPr>
      <w:r>
        <w:rPr>
          <w:rFonts w:eastAsia="맑은 고딕" w:hint="eastAsia"/>
        </w:rPr>
        <w:t>전체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K </w:t>
      </w:r>
      <w:r>
        <w:rPr>
          <w:rFonts w:eastAsia="맑은 고딕" w:hint="eastAsia"/>
        </w:rPr>
        <w:t>개수만큼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추출</w:t>
      </w:r>
    </w:p>
    <w:p w14:paraId="63976463" w14:textId="6C59AF46" w:rsidR="00C22F3D" w:rsidRPr="0032622A" w:rsidRDefault="00C22F3D" w:rsidP="0032622A">
      <w:pPr>
        <w:pStyle w:val="af8"/>
        <w:numPr>
          <w:ilvl w:val="0"/>
          <w:numId w:val="43"/>
        </w:numPr>
        <w:ind w:leftChars="0"/>
        <w:rPr>
          <w:rFonts w:eastAsia="맑은 고딕"/>
        </w:rPr>
      </w:pPr>
      <w:r>
        <w:rPr>
          <w:rFonts w:eastAsia="맑은 고딕" w:hint="eastAsia"/>
        </w:rPr>
        <w:t>추출된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K</w:t>
      </w:r>
      <w:r>
        <w:rPr>
          <w:rFonts w:eastAsia="맑은 고딕" w:hint="eastAsia"/>
        </w:rPr>
        <w:t>개수의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최적의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</w:t>
      </w:r>
      <w:r>
        <w:rPr>
          <w:rFonts w:eastAsia="맑은 고딕" w:hint="eastAsia"/>
        </w:rPr>
        <w:t>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선택</w:t>
      </w:r>
    </w:p>
    <w:p w14:paraId="170A3E37" w14:textId="7E38C3FA" w:rsidR="00C22F3D" w:rsidRDefault="00C22F3D" w:rsidP="00C22F3D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>Step 4, 5. Crossover and Mutation</w:t>
      </w:r>
    </w:p>
    <w:p w14:paraId="62C3591C" w14:textId="23CD0F4D" w:rsidR="00C22F3D" w:rsidRPr="00C22F3D" w:rsidRDefault="00C22F3D" w:rsidP="00C22F3D">
      <w:pPr>
        <w:rPr>
          <w:rFonts w:eastAsia="맑은 고딕"/>
        </w:rPr>
      </w:pPr>
      <w:r>
        <w:rPr>
          <w:noProof/>
        </w:rPr>
        <w:drawing>
          <wp:inline distT="0" distB="0" distL="0" distR="0" wp14:anchorId="0CD0B552" wp14:editId="0B957D85">
            <wp:extent cx="5732145" cy="7379335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B0A" w14:textId="2CF1297C" w:rsidR="00437162" w:rsidRDefault="00C22F3D" w:rsidP="00C22F3D">
      <w:pPr>
        <w:pStyle w:val="af8"/>
        <w:numPr>
          <w:ilvl w:val="0"/>
          <w:numId w:val="44"/>
        </w:numPr>
        <w:ind w:leftChars="0"/>
        <w:rPr>
          <w:rFonts w:eastAsia="맑은 고딕"/>
        </w:rPr>
      </w:pPr>
      <w:r>
        <w:rPr>
          <w:rFonts w:eastAsia="맑은 고딕" w:hint="eastAsia"/>
        </w:rPr>
        <w:t>C</w:t>
      </w:r>
      <w:r>
        <w:rPr>
          <w:rFonts w:eastAsia="맑은 고딕"/>
        </w:rPr>
        <w:t xml:space="preserve">rossover: </w:t>
      </w:r>
      <w:r>
        <w:rPr>
          <w:rFonts w:eastAsia="맑은 고딕" w:hint="eastAsia"/>
        </w:rPr>
        <w:t>수업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PMX </w:t>
      </w:r>
      <w:r>
        <w:rPr>
          <w:rFonts w:eastAsia="맑은 고딕" w:hint="eastAsia"/>
        </w:rPr>
        <w:t>C</w:t>
      </w:r>
      <w:r>
        <w:rPr>
          <w:rFonts w:eastAsia="맑은 고딕"/>
        </w:rPr>
        <w:t xml:space="preserve">rossover </w:t>
      </w:r>
      <w:r>
        <w:rPr>
          <w:rFonts w:eastAsia="맑은 고딕" w:hint="eastAsia"/>
        </w:rPr>
        <w:t>사용</w:t>
      </w:r>
    </w:p>
    <w:p w14:paraId="3AD143DA" w14:textId="38F521FA" w:rsidR="00C22F3D" w:rsidRDefault="00C22F3D" w:rsidP="00C22F3D">
      <w:pPr>
        <w:pStyle w:val="af8"/>
        <w:numPr>
          <w:ilvl w:val="0"/>
          <w:numId w:val="44"/>
        </w:numPr>
        <w:ind w:leftChars="0"/>
        <w:rPr>
          <w:rFonts w:eastAsia="맑은 고딕"/>
        </w:rPr>
      </w:pPr>
      <w:r>
        <w:rPr>
          <w:rFonts w:eastAsia="맑은 고딕" w:hint="eastAsia"/>
        </w:rPr>
        <w:t>M</w:t>
      </w:r>
      <w:r>
        <w:rPr>
          <w:rFonts w:eastAsia="맑은 고딕"/>
        </w:rPr>
        <w:t xml:space="preserve">utation: </w:t>
      </w:r>
      <w:r>
        <w:rPr>
          <w:rFonts w:eastAsia="맑은 고딕" w:hint="eastAsia"/>
        </w:rPr>
        <w:t>파라미터로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넘어온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임의의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점을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Swap</w:t>
      </w:r>
    </w:p>
    <w:p w14:paraId="2F254BB6" w14:textId="77777777" w:rsidR="00044E7C" w:rsidRPr="00044E7C" w:rsidRDefault="00044E7C" w:rsidP="00044E7C">
      <w:pPr>
        <w:rPr>
          <w:rFonts w:eastAsia="맑은 고딕"/>
        </w:rPr>
      </w:pPr>
    </w:p>
    <w:p w14:paraId="5A6754F1" w14:textId="4BEF5DFA" w:rsidR="00044E7C" w:rsidRDefault="00044E7C" w:rsidP="00044E7C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>Step 6. Genetic Algorithm</w:t>
      </w:r>
    </w:p>
    <w:p w14:paraId="30A54E04" w14:textId="6D03C87E" w:rsidR="00044E7C" w:rsidRDefault="00BB353C" w:rsidP="00044E7C">
      <w:pPr>
        <w:rPr>
          <w:rFonts w:eastAsia="맑은 고딕"/>
        </w:rPr>
      </w:pPr>
      <w:r>
        <w:rPr>
          <w:noProof/>
        </w:rPr>
        <w:drawing>
          <wp:inline distT="0" distB="0" distL="0" distR="0" wp14:anchorId="4FCDAA7F" wp14:editId="761A60E3">
            <wp:extent cx="5732145" cy="4591685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67F" w14:textId="225983D3" w:rsidR="00BB353C" w:rsidRPr="00044E7C" w:rsidRDefault="002A3AFB" w:rsidP="00044E7C">
      <w:pPr>
        <w:rPr>
          <w:rFonts w:eastAsia="맑은 고딕"/>
        </w:rPr>
      </w:pP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 w:rsidR="00BB353C">
        <w:rPr>
          <w:rFonts w:eastAsia="맑은 고딕"/>
        </w:rPr>
        <w:t xml:space="preserve">ITERATIONS </w:t>
      </w:r>
      <w:r w:rsidR="00BB353C">
        <w:rPr>
          <w:rFonts w:eastAsia="맑은 고딕" w:hint="eastAsia"/>
        </w:rPr>
        <w:t>수만큼</w:t>
      </w:r>
      <w:r>
        <w:rPr>
          <w:rFonts w:eastAsia="맑은 고딕" w:hint="eastAsia"/>
        </w:rPr>
        <w:t xml:space="preserve"> S</w:t>
      </w:r>
      <w:r>
        <w:rPr>
          <w:rFonts w:eastAsia="맑은 고딕"/>
        </w:rPr>
        <w:t>election -&gt; Crossover -&gt; Mutation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</w:t>
      </w:r>
    </w:p>
    <w:p w14:paraId="3C6BA7D9" w14:textId="6CDDFC82" w:rsidR="00533D67" w:rsidRDefault="00533D67" w:rsidP="00533D67">
      <w:pPr>
        <w:rPr>
          <w:rFonts w:eastAsia="맑은 고딕"/>
        </w:rPr>
      </w:pPr>
    </w:p>
    <w:p w14:paraId="7131DC1E" w14:textId="7BE761AF" w:rsidR="00533D67" w:rsidRDefault="00533D67" w:rsidP="00533D67">
      <w:pPr>
        <w:rPr>
          <w:rFonts w:eastAsia="맑은 고딕"/>
        </w:rPr>
      </w:pPr>
      <w:r>
        <w:rPr>
          <w:rFonts w:eastAsia="맑은 고딕" w:hint="eastAsia"/>
        </w:rPr>
        <w:t>G</w:t>
      </w:r>
      <w:r>
        <w:rPr>
          <w:rFonts w:eastAsia="맑은 고딕"/>
        </w:rPr>
        <w:t>reedy</w:t>
      </w:r>
      <w:r>
        <w:rPr>
          <w:rFonts w:eastAsia="맑은 고딕" w:hint="eastAsia"/>
        </w:rPr>
        <w:t>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</w:t>
      </w:r>
    </w:p>
    <w:p w14:paraId="769B7A72" w14:textId="0A884146" w:rsidR="00533D67" w:rsidRDefault="00533D67" w:rsidP="00533D67">
      <w:pPr>
        <w:rPr>
          <w:rFonts w:eastAsia="맑은 고딕"/>
        </w:rPr>
      </w:pPr>
      <w:r>
        <w:rPr>
          <w:rFonts w:eastAsia="맑은 고딕" w:hint="eastAsia"/>
        </w:rPr>
        <w:t>I</w:t>
      </w:r>
      <w:r>
        <w:rPr>
          <w:rFonts w:eastAsia="맑은 고딕"/>
        </w:rPr>
        <w:t>nitialization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</w:p>
    <w:p w14:paraId="283CD999" w14:textId="402FD25C" w:rsidR="00533D67" w:rsidRDefault="00533D67" w:rsidP="00533D67">
      <w:pPr>
        <w:rPr>
          <w:rFonts w:eastAsia="맑은 고딕"/>
        </w:rPr>
      </w:pPr>
      <w:r>
        <w:rPr>
          <w:rFonts w:eastAsia="맑은 고딕"/>
        </w:rPr>
        <w:t xml:space="preserve">initialize = </w:t>
      </w:r>
      <w:proofErr w:type="spellStart"/>
      <w:r>
        <w:rPr>
          <w:rFonts w:eastAsia="맑은 고딕"/>
        </w:rPr>
        <w:t>initialize_greedy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Greedy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17086280" w14:textId="4F239033" w:rsidR="00533D67" w:rsidRDefault="00533D67" w:rsidP="00533D67">
      <w:pPr>
        <w:rPr>
          <w:rFonts w:eastAsia="맑은 고딕"/>
        </w:rPr>
      </w:pPr>
      <w:r>
        <w:rPr>
          <w:rFonts w:eastAsia="맑은 고딕"/>
        </w:rPr>
        <w:t xml:space="preserve">initialize = </w:t>
      </w:r>
      <w:proofErr w:type="spellStart"/>
      <w:r>
        <w:rPr>
          <w:rFonts w:eastAsia="맑은 고딕"/>
        </w:rPr>
        <w:t>initialize_random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랜덤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기반으로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5B20A6D9" w14:textId="77777777" w:rsidR="0046504C" w:rsidRDefault="0046504C" w:rsidP="00172DA0">
      <w:pPr>
        <w:jc w:val="center"/>
        <w:rPr>
          <w:rFonts w:eastAsia="맑은 고딕"/>
        </w:rPr>
      </w:pPr>
    </w:p>
    <w:p w14:paraId="0EADACC0" w14:textId="77777777" w:rsidR="0046504C" w:rsidRDefault="0046504C" w:rsidP="0046504C">
      <w:pPr>
        <w:pStyle w:val="1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C</w:t>
      </w:r>
      <w:r>
        <w:rPr>
          <w:rFonts w:ascii="바탕" w:eastAsia="바탕" w:hAnsi="바탕" w:cs="바탕"/>
        </w:rPr>
        <w:t>ontact</w:t>
      </w:r>
    </w:p>
    <w:p w14:paraId="37C8F407" w14:textId="6B0CB7C2" w:rsid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수업조교</w:t>
      </w:r>
      <w:r>
        <w:rPr>
          <w:rFonts w:eastAsia="맑은 고딕"/>
        </w:rPr>
        <w:t xml:space="preserve">: </w:t>
      </w:r>
      <w:r w:rsidR="0046504C">
        <w:rPr>
          <w:rFonts w:eastAsia="맑은 고딕" w:hint="eastAsia"/>
        </w:rPr>
        <w:t>박사과정</w:t>
      </w:r>
      <w:r w:rsidR="0046504C">
        <w:rPr>
          <w:rFonts w:eastAsia="맑은 고딕" w:hint="eastAsia"/>
        </w:rPr>
        <w:t xml:space="preserve"> </w:t>
      </w:r>
      <w:r w:rsidR="0046504C">
        <w:rPr>
          <w:rFonts w:eastAsia="맑은 고딕" w:hint="eastAsia"/>
        </w:rPr>
        <w:t>서왕덕</w:t>
      </w:r>
    </w:p>
    <w:p w14:paraId="334685D0" w14:textId="77777777" w:rsidR="0046504C" w:rsidRPr="0046504C" w:rsidRDefault="0046504C" w:rsidP="0046504C">
      <w:pPr>
        <w:rPr>
          <w:rFonts w:eastAsia="맑은 고딕"/>
        </w:rPr>
      </w:pPr>
      <w:r>
        <w:rPr>
          <w:rFonts w:eastAsia="맑은 고딕"/>
        </w:rPr>
        <w:t>Mail: seowangduk@gmail.com</w:t>
      </w:r>
    </w:p>
    <w:p w14:paraId="33884B2A" w14:textId="71435908" w:rsidR="0046504C" w:rsidRP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/>
        </w:rPr>
        <w:t>08</w:t>
      </w:r>
      <w:r>
        <w:rPr>
          <w:rFonts w:eastAsia="맑은 고딕" w:hint="eastAsia"/>
        </w:rPr>
        <w:t>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218</w:t>
      </w:r>
      <w:r>
        <w:rPr>
          <w:rFonts w:eastAsia="맑은 고딕" w:hint="eastAsia"/>
        </w:rPr>
        <w:t>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인공지능연구실</w:t>
      </w:r>
    </w:p>
    <w:sectPr w:rsidR="0046504C" w:rsidRPr="0046504C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F4CE3" w14:textId="77777777" w:rsidR="009774A2" w:rsidRDefault="009774A2" w:rsidP="00855982">
      <w:pPr>
        <w:spacing w:after="0" w:line="240" w:lineRule="auto"/>
      </w:pPr>
      <w:r>
        <w:separator/>
      </w:r>
    </w:p>
  </w:endnote>
  <w:endnote w:type="continuationSeparator" w:id="0">
    <w:p w14:paraId="1D8622F1" w14:textId="77777777" w:rsidR="009774A2" w:rsidRDefault="009774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4B696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0049" w14:textId="77777777" w:rsidR="009774A2" w:rsidRDefault="009774A2" w:rsidP="00855982">
      <w:pPr>
        <w:spacing w:after="0" w:line="240" w:lineRule="auto"/>
      </w:pPr>
      <w:r>
        <w:separator/>
      </w:r>
    </w:p>
  </w:footnote>
  <w:footnote w:type="continuationSeparator" w:id="0">
    <w:p w14:paraId="3D322783" w14:textId="77777777" w:rsidR="009774A2" w:rsidRDefault="009774A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D26EC"/>
    <w:multiLevelType w:val="hybridMultilevel"/>
    <w:tmpl w:val="AC18A89E"/>
    <w:lvl w:ilvl="0" w:tplc="8F16C09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482747"/>
    <w:multiLevelType w:val="hybridMultilevel"/>
    <w:tmpl w:val="1AA809C0"/>
    <w:lvl w:ilvl="0" w:tplc="ACFA6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08763C"/>
    <w:multiLevelType w:val="hybridMultilevel"/>
    <w:tmpl w:val="B63C9104"/>
    <w:lvl w:ilvl="0" w:tplc="BFEE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376CA"/>
    <w:multiLevelType w:val="hybridMultilevel"/>
    <w:tmpl w:val="139492C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F41D8C"/>
    <w:multiLevelType w:val="hybridMultilevel"/>
    <w:tmpl w:val="0C8460BC"/>
    <w:lvl w:ilvl="0" w:tplc="79B22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77695F"/>
    <w:multiLevelType w:val="hybridMultilevel"/>
    <w:tmpl w:val="BD528F56"/>
    <w:lvl w:ilvl="0" w:tplc="1AA69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BF1391"/>
    <w:multiLevelType w:val="hybridMultilevel"/>
    <w:tmpl w:val="139492C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A63870"/>
    <w:multiLevelType w:val="hybridMultilevel"/>
    <w:tmpl w:val="23F84820"/>
    <w:lvl w:ilvl="0" w:tplc="9C3E66B2"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4204689"/>
    <w:multiLevelType w:val="hybridMultilevel"/>
    <w:tmpl w:val="B8E82992"/>
    <w:lvl w:ilvl="0" w:tplc="044EA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211380"/>
    <w:multiLevelType w:val="hybridMultilevel"/>
    <w:tmpl w:val="DDF0DA60"/>
    <w:lvl w:ilvl="0" w:tplc="1D06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696D04"/>
    <w:multiLevelType w:val="hybridMultilevel"/>
    <w:tmpl w:val="02421970"/>
    <w:lvl w:ilvl="0" w:tplc="ABCE9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E72220"/>
    <w:multiLevelType w:val="hybridMultilevel"/>
    <w:tmpl w:val="7BE227A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DA03B4"/>
    <w:multiLevelType w:val="hybridMultilevel"/>
    <w:tmpl w:val="34CE1454"/>
    <w:lvl w:ilvl="0" w:tplc="B852D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EE2F96"/>
    <w:multiLevelType w:val="hybridMultilevel"/>
    <w:tmpl w:val="545EF962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850FC9"/>
    <w:multiLevelType w:val="hybridMultilevel"/>
    <w:tmpl w:val="ED7E9EF6"/>
    <w:lvl w:ilvl="0" w:tplc="158E2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4"/>
  </w:num>
  <w:num w:numId="30">
    <w:abstractNumId w:val="18"/>
  </w:num>
  <w:num w:numId="31">
    <w:abstractNumId w:val="28"/>
  </w:num>
  <w:num w:numId="32">
    <w:abstractNumId w:val="27"/>
  </w:num>
  <w:num w:numId="33">
    <w:abstractNumId w:val="30"/>
  </w:num>
  <w:num w:numId="34">
    <w:abstractNumId w:val="10"/>
  </w:num>
  <w:num w:numId="35">
    <w:abstractNumId w:val="23"/>
  </w:num>
  <w:num w:numId="36">
    <w:abstractNumId w:val="32"/>
  </w:num>
  <w:num w:numId="37">
    <w:abstractNumId w:val="25"/>
  </w:num>
  <w:num w:numId="38">
    <w:abstractNumId w:val="20"/>
  </w:num>
  <w:num w:numId="39">
    <w:abstractNumId w:val="21"/>
  </w:num>
  <w:num w:numId="40">
    <w:abstractNumId w:val="19"/>
  </w:num>
  <w:num w:numId="41">
    <w:abstractNumId w:val="14"/>
  </w:num>
  <w:num w:numId="42">
    <w:abstractNumId w:val="22"/>
  </w:num>
  <w:num w:numId="43">
    <w:abstractNumId w:val="3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B4"/>
    <w:rsid w:val="00021956"/>
    <w:rsid w:val="00044E7C"/>
    <w:rsid w:val="0005026A"/>
    <w:rsid w:val="00056D97"/>
    <w:rsid w:val="00100BBC"/>
    <w:rsid w:val="001054A9"/>
    <w:rsid w:val="00172DA0"/>
    <w:rsid w:val="001A7DBF"/>
    <w:rsid w:val="001D4362"/>
    <w:rsid w:val="001F197B"/>
    <w:rsid w:val="001F20A9"/>
    <w:rsid w:val="00220556"/>
    <w:rsid w:val="002520E6"/>
    <w:rsid w:val="002679E8"/>
    <w:rsid w:val="00274B64"/>
    <w:rsid w:val="002A3AFB"/>
    <w:rsid w:val="002B40BB"/>
    <w:rsid w:val="002F79D8"/>
    <w:rsid w:val="00313BDD"/>
    <w:rsid w:val="0032622A"/>
    <w:rsid w:val="0035778F"/>
    <w:rsid w:val="00420DB5"/>
    <w:rsid w:val="00437162"/>
    <w:rsid w:val="00440749"/>
    <w:rsid w:val="0046504C"/>
    <w:rsid w:val="004B099A"/>
    <w:rsid w:val="004B2572"/>
    <w:rsid w:val="004F5FBF"/>
    <w:rsid w:val="004F7E65"/>
    <w:rsid w:val="00524BE1"/>
    <w:rsid w:val="00533D67"/>
    <w:rsid w:val="00555BBA"/>
    <w:rsid w:val="005A427F"/>
    <w:rsid w:val="005A7514"/>
    <w:rsid w:val="005D12B4"/>
    <w:rsid w:val="006634F0"/>
    <w:rsid w:val="006774EF"/>
    <w:rsid w:val="006D3C62"/>
    <w:rsid w:val="00701FE7"/>
    <w:rsid w:val="00777B95"/>
    <w:rsid w:val="007833A7"/>
    <w:rsid w:val="007A25AB"/>
    <w:rsid w:val="007A7680"/>
    <w:rsid w:val="007D72A9"/>
    <w:rsid w:val="007E185C"/>
    <w:rsid w:val="007F6194"/>
    <w:rsid w:val="00810915"/>
    <w:rsid w:val="00843EB5"/>
    <w:rsid w:val="0084713A"/>
    <w:rsid w:val="00853CC1"/>
    <w:rsid w:val="00855982"/>
    <w:rsid w:val="0088189F"/>
    <w:rsid w:val="00893951"/>
    <w:rsid w:val="00903715"/>
    <w:rsid w:val="00916253"/>
    <w:rsid w:val="00931A4E"/>
    <w:rsid w:val="00937A76"/>
    <w:rsid w:val="00956440"/>
    <w:rsid w:val="00962718"/>
    <w:rsid w:val="00964B34"/>
    <w:rsid w:val="009723C4"/>
    <w:rsid w:val="00972472"/>
    <w:rsid w:val="009774A2"/>
    <w:rsid w:val="0098187B"/>
    <w:rsid w:val="00984C64"/>
    <w:rsid w:val="009A08A8"/>
    <w:rsid w:val="009A7831"/>
    <w:rsid w:val="009B7C8E"/>
    <w:rsid w:val="009D291F"/>
    <w:rsid w:val="00A10484"/>
    <w:rsid w:val="00A3099D"/>
    <w:rsid w:val="00A36389"/>
    <w:rsid w:val="00A540F9"/>
    <w:rsid w:val="00AF72C1"/>
    <w:rsid w:val="00B31F47"/>
    <w:rsid w:val="00B4671C"/>
    <w:rsid w:val="00BA4A28"/>
    <w:rsid w:val="00BB353C"/>
    <w:rsid w:val="00BD2257"/>
    <w:rsid w:val="00C22F3D"/>
    <w:rsid w:val="00C93C3A"/>
    <w:rsid w:val="00CA3187"/>
    <w:rsid w:val="00CD73F2"/>
    <w:rsid w:val="00CE1CCD"/>
    <w:rsid w:val="00CF3BC7"/>
    <w:rsid w:val="00D156A6"/>
    <w:rsid w:val="00D43962"/>
    <w:rsid w:val="00D43D62"/>
    <w:rsid w:val="00D703A2"/>
    <w:rsid w:val="00D7276C"/>
    <w:rsid w:val="00D8027D"/>
    <w:rsid w:val="00DB6970"/>
    <w:rsid w:val="00DC30FF"/>
    <w:rsid w:val="00E228C1"/>
    <w:rsid w:val="00E52AEB"/>
    <w:rsid w:val="00E55BA3"/>
    <w:rsid w:val="00E604F1"/>
    <w:rsid w:val="00EB16EE"/>
    <w:rsid w:val="00EE789B"/>
    <w:rsid w:val="00F172EF"/>
    <w:rsid w:val="00F74403"/>
    <w:rsid w:val="00F752F0"/>
    <w:rsid w:val="00FA013D"/>
    <w:rsid w:val="00FD262C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757E"/>
  <w15:chartTrackingRefBased/>
  <w15:docId w15:val="{63E0FA17-4E66-4F38-8AA8-9F7005A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AF72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PC_1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1B666A4-CB57-40CC-B16D-317C591B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1251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CalPC_1</dc:creator>
  <cp:lastModifiedBy>김대원</cp:lastModifiedBy>
  <cp:revision>64</cp:revision>
  <dcterms:created xsi:type="dcterms:W3CDTF">2020-09-03T00:23:00Z</dcterms:created>
  <dcterms:modified xsi:type="dcterms:W3CDTF">2020-09-24T08:25:00Z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